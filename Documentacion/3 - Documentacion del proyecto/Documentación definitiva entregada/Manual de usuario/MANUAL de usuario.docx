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0F6FC6" w:themeColor="accent1"/>
          <w:sz w:val="24"/>
          <w:lang w:eastAsia="en-US"/>
        </w:rPr>
        <w:id w:val="390162841"/>
        <w:docPartObj>
          <w:docPartGallery w:val="Cover Pages"/>
          <w:docPartUnique/>
        </w:docPartObj>
      </w:sdtPr>
      <w:sdtEndPr>
        <w:rPr>
          <w:color w:val="333333"/>
        </w:rPr>
      </w:sdtEndPr>
      <w:sdtContent>
        <w:p w14:paraId="05B95058" w14:textId="51535D06" w:rsidR="00D05700" w:rsidRDefault="00AF3072" w:rsidP="00D05700">
          <w:pPr>
            <w:pStyle w:val="Sinespaciado"/>
            <w:spacing w:before="1540" w:after="240"/>
            <w:rPr>
              <w:color w:val="0F6FC6" w:themeColor="accent1"/>
            </w:rPr>
          </w:pPr>
          <w:r>
            <w:rPr>
              <w:noProof/>
              <w:color w:val="0F6FC6" w:themeColor="accent1"/>
            </w:rPr>
            <w:drawing>
              <wp:anchor distT="0" distB="0" distL="114300" distR="114300" simplePos="0" relativeHeight="251658243" behindDoc="1" locked="0" layoutInCell="1" allowOverlap="1" wp14:anchorId="39415E78" wp14:editId="5ECAF8D5">
                <wp:simplePos x="0" y="0"/>
                <wp:positionH relativeFrom="page">
                  <wp:posOffset>9525</wp:posOffset>
                </wp:positionH>
                <wp:positionV relativeFrom="paragraph">
                  <wp:posOffset>-890270</wp:posOffset>
                </wp:positionV>
                <wp:extent cx="7547999" cy="10655999"/>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stretch>
                          <a:fillRect/>
                        </a:stretch>
                      </pic:blipFill>
                      <pic:spPr>
                        <a:xfrm>
                          <a:off x="0" y="0"/>
                          <a:ext cx="7547999" cy="10655999"/>
                        </a:xfrm>
                        <a:prstGeom prst="rect">
                          <a:avLst/>
                        </a:prstGeom>
                      </pic:spPr>
                    </pic:pic>
                  </a:graphicData>
                </a:graphic>
                <wp14:sizeRelH relativeFrom="margin">
                  <wp14:pctWidth>0</wp14:pctWidth>
                </wp14:sizeRelH>
                <wp14:sizeRelV relativeFrom="margin">
                  <wp14:pctHeight>0</wp14:pctHeight>
                </wp14:sizeRelV>
              </wp:anchor>
            </w:drawing>
          </w:r>
        </w:p>
        <w:p w14:paraId="314BFBEA" w14:textId="77777777" w:rsidR="00D05700" w:rsidRDefault="00D05700">
          <w:pPr>
            <w:pStyle w:val="Sinespaciado"/>
            <w:jc w:val="center"/>
            <w:rPr>
              <w:color w:val="0F6FC6" w:themeColor="accent1"/>
              <w:sz w:val="28"/>
              <w:szCs w:val="28"/>
            </w:rPr>
          </w:pPr>
        </w:p>
        <w:p w14:paraId="4B0BFF79" w14:textId="77777777" w:rsidR="00D05700" w:rsidRDefault="00D05700">
          <w:pPr>
            <w:pStyle w:val="Sinespaciado"/>
            <w:spacing w:before="480"/>
            <w:jc w:val="center"/>
            <w:rPr>
              <w:color w:val="0F6FC6" w:themeColor="accent1"/>
            </w:rPr>
          </w:pPr>
        </w:p>
        <w:p w14:paraId="26549907" w14:textId="33FE1AF7" w:rsidR="00D05700" w:rsidRDefault="00D8347B">
          <w:r>
            <w:rPr>
              <w:noProof/>
            </w:rPr>
            <mc:AlternateContent>
              <mc:Choice Requires="wps">
                <w:drawing>
                  <wp:anchor distT="0" distB="0" distL="114300" distR="114300" simplePos="0" relativeHeight="251658246" behindDoc="0" locked="0" layoutInCell="1" allowOverlap="1" wp14:anchorId="2D60DB85" wp14:editId="6C980D62">
                    <wp:simplePos x="0" y="0"/>
                    <wp:positionH relativeFrom="column">
                      <wp:posOffset>-654249</wp:posOffset>
                    </wp:positionH>
                    <wp:positionV relativeFrom="paragraph">
                      <wp:posOffset>6413282</wp:posOffset>
                    </wp:positionV>
                    <wp:extent cx="3314700" cy="1123950"/>
                    <wp:effectExtent l="0" t="0" r="19050" b="19050"/>
                    <wp:wrapNone/>
                    <wp:docPr id="1752568096" name="Cuadro de texto 1752568096"/>
                    <wp:cNvGraphicFramePr/>
                    <a:graphic xmlns:a="http://schemas.openxmlformats.org/drawingml/2006/main">
                      <a:graphicData uri="http://schemas.microsoft.com/office/word/2010/wordprocessingShape">
                        <wps:wsp>
                          <wps:cNvSpPr txBox="1"/>
                          <wps:spPr>
                            <a:xfrm>
                              <a:off x="0" y="0"/>
                              <a:ext cx="3314700" cy="1123950"/>
                            </a:xfrm>
                            <a:prstGeom prst="roundRect">
                              <a:avLst/>
                            </a:prstGeom>
                            <a:gradFill flip="none" rotWithShape="1">
                              <a:gsLst>
                                <a:gs pos="0">
                                  <a:schemeClr val="accent2">
                                    <a:lumMod val="60000"/>
                                    <a:lumOff val="40000"/>
                                  </a:schemeClr>
                                </a:gs>
                                <a:gs pos="59000">
                                  <a:schemeClr val="accent3">
                                    <a:lumMod val="40000"/>
                                    <a:lumOff val="60000"/>
                                  </a:schemeClr>
                                </a:gs>
                                <a:gs pos="100000">
                                  <a:schemeClr val="accent3">
                                    <a:lumMod val="20000"/>
                                    <a:lumOff val="80000"/>
                                  </a:schemeClr>
                                </a:gs>
                              </a:gsLst>
                              <a:lin ang="16200000" scaled="1"/>
                              <a:tileRect/>
                            </a:gradFill>
                            <a:ln w="19050">
                              <a:solidFill>
                                <a:schemeClr val="tx2">
                                  <a:lumMod val="20000"/>
                                  <a:lumOff val="80000"/>
                                </a:schemeClr>
                              </a:solidFill>
                              <a:round/>
                              <a:extLst>
                                <a:ext uri="{C807C97D-BFC1-408E-A445-0C87EB9F89A2}">
                                  <ask:lineSketchStyleProps xmlns:ask="http://schemas.microsoft.com/office/drawing/2018/sketchyshapes" sd="981765707">
                                    <a:custGeom>
                                      <a:avLst/>
                                      <a:gdLst>
                                        <a:gd name="connsiteX0" fmla="*/ 0 w 3314700"/>
                                        <a:gd name="connsiteY0" fmla="*/ 0 h 1123950"/>
                                        <a:gd name="connsiteX1" fmla="*/ 618744 w 3314700"/>
                                        <a:gd name="connsiteY1" fmla="*/ 0 h 1123950"/>
                                        <a:gd name="connsiteX2" fmla="*/ 1171194 w 3314700"/>
                                        <a:gd name="connsiteY2" fmla="*/ 0 h 1123950"/>
                                        <a:gd name="connsiteX3" fmla="*/ 1657350 w 3314700"/>
                                        <a:gd name="connsiteY3" fmla="*/ 0 h 1123950"/>
                                        <a:gd name="connsiteX4" fmla="*/ 2209800 w 3314700"/>
                                        <a:gd name="connsiteY4" fmla="*/ 0 h 1123950"/>
                                        <a:gd name="connsiteX5" fmla="*/ 2828544 w 3314700"/>
                                        <a:gd name="connsiteY5" fmla="*/ 0 h 1123950"/>
                                        <a:gd name="connsiteX6" fmla="*/ 3314700 w 3314700"/>
                                        <a:gd name="connsiteY6" fmla="*/ 0 h 1123950"/>
                                        <a:gd name="connsiteX7" fmla="*/ 3314700 w 3314700"/>
                                        <a:gd name="connsiteY7" fmla="*/ 528257 h 1123950"/>
                                        <a:gd name="connsiteX8" fmla="*/ 3314700 w 3314700"/>
                                        <a:gd name="connsiteY8" fmla="*/ 1123950 h 1123950"/>
                                        <a:gd name="connsiteX9" fmla="*/ 2795397 w 3314700"/>
                                        <a:gd name="connsiteY9" fmla="*/ 1123950 h 1123950"/>
                                        <a:gd name="connsiteX10" fmla="*/ 2276094 w 3314700"/>
                                        <a:gd name="connsiteY10" fmla="*/ 1123950 h 1123950"/>
                                        <a:gd name="connsiteX11" fmla="*/ 1756791 w 3314700"/>
                                        <a:gd name="connsiteY11" fmla="*/ 1123950 h 1123950"/>
                                        <a:gd name="connsiteX12" fmla="*/ 1171194 w 3314700"/>
                                        <a:gd name="connsiteY12" fmla="*/ 1123950 h 1123950"/>
                                        <a:gd name="connsiteX13" fmla="*/ 685038 w 3314700"/>
                                        <a:gd name="connsiteY13" fmla="*/ 1123950 h 1123950"/>
                                        <a:gd name="connsiteX14" fmla="*/ 0 w 3314700"/>
                                        <a:gd name="connsiteY14" fmla="*/ 1123950 h 1123950"/>
                                        <a:gd name="connsiteX15" fmla="*/ 0 w 3314700"/>
                                        <a:gd name="connsiteY15" fmla="*/ 550736 h 1123950"/>
                                        <a:gd name="connsiteX16" fmla="*/ 0 w 3314700"/>
                                        <a:gd name="connsiteY16" fmla="*/ 0 h 1123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314700" h="1123950" extrusionOk="0">
                                          <a:moveTo>
                                            <a:pt x="0" y="0"/>
                                          </a:moveTo>
                                          <a:cubicBezTo>
                                            <a:pt x="222239" y="-60173"/>
                                            <a:pt x="387833" y="52987"/>
                                            <a:pt x="618744" y="0"/>
                                          </a:cubicBezTo>
                                          <a:cubicBezTo>
                                            <a:pt x="849655" y="-52987"/>
                                            <a:pt x="1016024" y="58396"/>
                                            <a:pt x="1171194" y="0"/>
                                          </a:cubicBezTo>
                                          <a:cubicBezTo>
                                            <a:pt x="1326364" y="-58396"/>
                                            <a:pt x="1555327" y="40423"/>
                                            <a:pt x="1657350" y="0"/>
                                          </a:cubicBezTo>
                                          <a:cubicBezTo>
                                            <a:pt x="1759373" y="-40423"/>
                                            <a:pt x="2064822" y="12922"/>
                                            <a:pt x="2209800" y="0"/>
                                          </a:cubicBezTo>
                                          <a:cubicBezTo>
                                            <a:pt x="2354778" y="-12922"/>
                                            <a:pt x="2689740" y="60858"/>
                                            <a:pt x="2828544" y="0"/>
                                          </a:cubicBezTo>
                                          <a:cubicBezTo>
                                            <a:pt x="2967348" y="-60858"/>
                                            <a:pt x="3107264" y="7628"/>
                                            <a:pt x="3314700" y="0"/>
                                          </a:cubicBezTo>
                                          <a:cubicBezTo>
                                            <a:pt x="3359806" y="210272"/>
                                            <a:pt x="3308148" y="326556"/>
                                            <a:pt x="3314700" y="528257"/>
                                          </a:cubicBezTo>
                                          <a:cubicBezTo>
                                            <a:pt x="3321252" y="729958"/>
                                            <a:pt x="3243451" y="965282"/>
                                            <a:pt x="3314700" y="1123950"/>
                                          </a:cubicBezTo>
                                          <a:cubicBezTo>
                                            <a:pt x="3188393" y="1151884"/>
                                            <a:pt x="3037051" y="1090008"/>
                                            <a:pt x="2795397" y="1123950"/>
                                          </a:cubicBezTo>
                                          <a:cubicBezTo>
                                            <a:pt x="2553743" y="1157892"/>
                                            <a:pt x="2535276" y="1097253"/>
                                            <a:pt x="2276094" y="1123950"/>
                                          </a:cubicBezTo>
                                          <a:cubicBezTo>
                                            <a:pt x="2016912" y="1150647"/>
                                            <a:pt x="1953560" y="1080901"/>
                                            <a:pt x="1756791" y="1123950"/>
                                          </a:cubicBezTo>
                                          <a:cubicBezTo>
                                            <a:pt x="1560022" y="1166999"/>
                                            <a:pt x="1329475" y="1094670"/>
                                            <a:pt x="1171194" y="1123950"/>
                                          </a:cubicBezTo>
                                          <a:cubicBezTo>
                                            <a:pt x="1012913" y="1153230"/>
                                            <a:pt x="830625" y="1080374"/>
                                            <a:pt x="685038" y="1123950"/>
                                          </a:cubicBezTo>
                                          <a:cubicBezTo>
                                            <a:pt x="539451" y="1167526"/>
                                            <a:pt x="157427" y="1103305"/>
                                            <a:pt x="0" y="1123950"/>
                                          </a:cubicBezTo>
                                          <a:cubicBezTo>
                                            <a:pt x="-26878" y="902926"/>
                                            <a:pt x="11602" y="772206"/>
                                            <a:pt x="0" y="550736"/>
                                          </a:cubicBezTo>
                                          <a:cubicBezTo>
                                            <a:pt x="-11602" y="329266"/>
                                            <a:pt x="43610" y="205364"/>
                                            <a:pt x="0" y="0"/>
                                          </a:cubicBezTo>
                                          <a:close/>
                                        </a:path>
                                      </a:pathLst>
                                    </a:custGeom>
                                    <ask:type>
                                      <ask:lineSketchNone/>
                                    </ask:type>
                                  </ask:lineSketchStyleProps>
                                </a:ext>
                              </a:extLst>
                            </a:ln>
                          </wps:spPr>
                          <wps:txbx>
                            <w:txbxContent>
                              <w:p w14:paraId="55F6D165" w14:textId="77777777" w:rsidR="00D8347B" w:rsidRPr="004510E9" w:rsidRDefault="00D8347B" w:rsidP="00476952">
                                <w:pPr>
                                  <w:spacing w:after="0" w:line="360" w:lineRule="auto"/>
                                  <w:ind w:firstLine="284"/>
                                  <w:rPr>
                                    <w:rFonts w:ascii="Segoe UI" w:hAnsi="Segoe UI" w:cs="Segoe UI"/>
                                    <w:color w:val="0F6FC6" w:themeColor="accent1"/>
                                    <w:sz w:val="22"/>
                                    <w:szCs w:val="20"/>
                                  </w:rPr>
                                </w:pPr>
                                <w:r w:rsidRPr="004510E9">
                                  <w:rPr>
                                    <w:rFonts w:ascii="Segoe UI" w:hAnsi="Segoe UI" w:cs="Segoe UI"/>
                                    <w:color w:val="0F6FC6" w:themeColor="accent1"/>
                                    <w:sz w:val="22"/>
                                    <w:szCs w:val="20"/>
                                  </w:rPr>
                                  <w:t>SAN PABLO, RAPOSO, SANTIAGO FRANCISCO</w:t>
                                </w:r>
                              </w:p>
                              <w:p w14:paraId="78CBF478" w14:textId="77777777" w:rsidR="00D8347B" w:rsidRPr="004510E9" w:rsidRDefault="00D8347B" w:rsidP="00476952">
                                <w:pPr>
                                  <w:spacing w:after="0" w:line="360" w:lineRule="auto"/>
                                  <w:ind w:firstLine="284"/>
                                  <w:rPr>
                                    <w:rFonts w:ascii="Segoe UI" w:hAnsi="Segoe UI" w:cs="Segoe UI"/>
                                    <w:color w:val="0F6FC6" w:themeColor="accent1"/>
                                    <w:sz w:val="22"/>
                                    <w:szCs w:val="20"/>
                                  </w:rPr>
                                </w:pPr>
                                <w:r w:rsidRPr="004510E9">
                                  <w:rPr>
                                    <w:rFonts w:ascii="Segoe UI" w:hAnsi="Segoe UI" w:cs="Segoe UI"/>
                                    <w:color w:val="0F6FC6" w:themeColor="accent1"/>
                                    <w:sz w:val="22"/>
                                    <w:szCs w:val="20"/>
                                  </w:rPr>
                                  <w:t>MENDOZA SAUCEDO, JUAN CARLOS</w:t>
                                </w:r>
                              </w:p>
                              <w:p w14:paraId="436E90A9" w14:textId="77777777" w:rsidR="00D8347B" w:rsidRPr="004510E9" w:rsidRDefault="00D8347B" w:rsidP="00476952">
                                <w:pPr>
                                  <w:spacing w:after="0" w:line="360" w:lineRule="auto"/>
                                  <w:ind w:firstLine="284"/>
                                  <w:rPr>
                                    <w:rFonts w:ascii="Segoe UI" w:hAnsi="Segoe UI" w:cs="Segoe UI"/>
                                    <w:color w:val="0F6FC6" w:themeColor="accent1"/>
                                    <w:sz w:val="22"/>
                                    <w:szCs w:val="20"/>
                                  </w:rPr>
                                </w:pPr>
                                <w:r w:rsidRPr="004510E9">
                                  <w:rPr>
                                    <w:rFonts w:ascii="Segoe UI" w:hAnsi="Segoe UI" w:cs="Segoe UI"/>
                                    <w:color w:val="0F6FC6" w:themeColor="accent1"/>
                                    <w:sz w:val="22"/>
                                    <w:szCs w:val="20"/>
                                  </w:rPr>
                                  <w:t>TUMANOV KONDRATYEVA, YEVGEN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60DB85" id="Cuadro de texto 1752568096" o:spid="_x0000_s1026" style="position:absolute;left:0;text-align:left;margin-left:-51.5pt;margin-top:505pt;width:261pt;height:88.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" fillcolor="#4fcdff [1941]" strokecolor="#c0d7f1 [671]" strokeweight="1.5pt">
                    <v:fill color2="#c9f9fc [662]" rotate="t" angle="180" colors="0 #4fceff;38666f #94f5fa;1 #c9fafc" focus="100%" type="gradient"/>
                    <v:textbox>
                      <w:txbxContent>
                        <w:p w14:paraId="55F6D165" w14:textId="77777777" w:rsidR="00D8347B" w:rsidRPr="004510E9" w:rsidRDefault="00D8347B" w:rsidP="00476952">
                          <w:pPr>
                            <w:spacing w:after="0" w:line="360" w:lineRule="auto"/>
                            <w:ind w:firstLine="284"/>
                            <w:rPr>
                              <w:rFonts w:ascii="Segoe UI" w:hAnsi="Segoe UI" w:cs="Segoe UI"/>
                              <w:color w:val="0F6FC6" w:themeColor="accent1"/>
                              <w:sz w:val="22"/>
                              <w:szCs w:val="20"/>
                            </w:rPr>
                          </w:pPr>
                          <w:r w:rsidRPr="004510E9">
                            <w:rPr>
                              <w:rFonts w:ascii="Segoe UI" w:hAnsi="Segoe UI" w:cs="Segoe UI"/>
                              <w:color w:val="0F6FC6" w:themeColor="accent1"/>
                              <w:sz w:val="22"/>
                              <w:szCs w:val="20"/>
                            </w:rPr>
                            <w:t>SAN PABLO, RAPOSO, SANTIAGO FRANCISCO</w:t>
                          </w:r>
                        </w:p>
                        <w:p w14:paraId="78CBF478" w14:textId="77777777" w:rsidR="00D8347B" w:rsidRPr="004510E9" w:rsidRDefault="00D8347B" w:rsidP="00476952">
                          <w:pPr>
                            <w:spacing w:after="0" w:line="360" w:lineRule="auto"/>
                            <w:ind w:firstLine="284"/>
                            <w:rPr>
                              <w:rFonts w:ascii="Segoe UI" w:hAnsi="Segoe UI" w:cs="Segoe UI"/>
                              <w:color w:val="0F6FC6" w:themeColor="accent1"/>
                              <w:sz w:val="22"/>
                              <w:szCs w:val="20"/>
                            </w:rPr>
                          </w:pPr>
                          <w:r w:rsidRPr="004510E9">
                            <w:rPr>
                              <w:rFonts w:ascii="Segoe UI" w:hAnsi="Segoe UI" w:cs="Segoe UI"/>
                              <w:color w:val="0F6FC6" w:themeColor="accent1"/>
                              <w:sz w:val="22"/>
                              <w:szCs w:val="20"/>
                            </w:rPr>
                            <w:t>MENDOZA SAUCEDO, JUAN CARLOS</w:t>
                          </w:r>
                        </w:p>
                        <w:p w14:paraId="436E90A9" w14:textId="77777777" w:rsidR="00D8347B" w:rsidRPr="004510E9" w:rsidRDefault="00D8347B" w:rsidP="00476952">
                          <w:pPr>
                            <w:spacing w:after="0" w:line="360" w:lineRule="auto"/>
                            <w:ind w:firstLine="284"/>
                            <w:rPr>
                              <w:rFonts w:ascii="Segoe UI" w:hAnsi="Segoe UI" w:cs="Segoe UI"/>
                              <w:color w:val="0F6FC6" w:themeColor="accent1"/>
                              <w:sz w:val="22"/>
                              <w:szCs w:val="20"/>
                            </w:rPr>
                          </w:pPr>
                          <w:r w:rsidRPr="004510E9">
                            <w:rPr>
                              <w:rFonts w:ascii="Segoe UI" w:hAnsi="Segoe UI" w:cs="Segoe UI"/>
                              <w:color w:val="0F6FC6" w:themeColor="accent1"/>
                              <w:sz w:val="22"/>
                              <w:szCs w:val="20"/>
                            </w:rPr>
                            <w:t>TUMANOV KONDRATYEVA, YEVGEN</w:t>
                          </w:r>
                        </w:p>
                      </w:txbxContent>
                    </v:textbox>
                  </v:roundrect>
                </w:pict>
              </mc:Fallback>
            </mc:AlternateContent>
          </w:r>
          <w:r w:rsidR="00B871E7">
            <w:rPr>
              <w:noProof/>
            </w:rPr>
            <mc:AlternateContent>
              <mc:Choice Requires="wps">
                <w:drawing>
                  <wp:anchor distT="0" distB="0" distL="114300" distR="114300" simplePos="0" relativeHeight="251658244" behindDoc="0" locked="0" layoutInCell="1" allowOverlap="1" wp14:anchorId="7FC8E23C" wp14:editId="58743F41">
                    <wp:simplePos x="0" y="0"/>
                    <wp:positionH relativeFrom="page">
                      <wp:posOffset>4010025</wp:posOffset>
                    </wp:positionH>
                    <wp:positionV relativeFrom="paragraph">
                      <wp:posOffset>6415405</wp:posOffset>
                    </wp:positionV>
                    <wp:extent cx="3219450" cy="1114425"/>
                    <wp:effectExtent l="0" t="0" r="19050" b="28575"/>
                    <wp:wrapNone/>
                    <wp:docPr id="4" name="Cuadro de texto 4"/>
                    <wp:cNvGraphicFramePr/>
                    <a:graphic xmlns:a="http://schemas.openxmlformats.org/drawingml/2006/main">
                      <a:graphicData uri="http://schemas.microsoft.com/office/word/2010/wordprocessingShape">
                        <wps:wsp>
                          <wps:cNvSpPr txBox="1"/>
                          <wps:spPr>
                            <a:xfrm>
                              <a:off x="0" y="0"/>
                              <a:ext cx="3219450" cy="1114425"/>
                            </a:xfrm>
                            <a:prstGeom prst="roundRect">
                              <a:avLst/>
                            </a:prstGeom>
                            <a:gradFill>
                              <a:gsLst>
                                <a:gs pos="0">
                                  <a:schemeClr val="accent2">
                                    <a:lumMod val="60000"/>
                                    <a:lumOff val="40000"/>
                                  </a:schemeClr>
                                </a:gs>
                                <a:gs pos="59000">
                                  <a:schemeClr val="accent3">
                                    <a:lumMod val="40000"/>
                                    <a:lumOff val="60000"/>
                                  </a:schemeClr>
                                </a:gs>
                                <a:gs pos="100000">
                                  <a:schemeClr val="accent3">
                                    <a:lumMod val="20000"/>
                                    <a:lumOff val="80000"/>
                                  </a:schemeClr>
                                </a:gs>
                              </a:gsLst>
                              <a:lin ang="16200000" scaled="1"/>
                            </a:gradFill>
                            <a:ln w="19050">
                              <a:solidFill>
                                <a:schemeClr val="tx2">
                                  <a:lumMod val="20000"/>
                                  <a:lumOff val="80000"/>
                                </a:schemeClr>
                              </a:solidFill>
                            </a:ln>
                          </wps:spPr>
                          <wps:txbx>
                            <w:txbxContent>
                              <w:sdt>
                                <w:sdtPr>
                                  <w:rPr>
                                    <w:rFonts w:ascii="Segoe UI" w:hAnsi="Segoe UI" w:cs="Segoe UI"/>
                                    <w:caps/>
                                    <w:color w:val="0F6FC6"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6-11T00:00:00Z">
                                    <w:dateFormat w:val="d 'de' MMMM 'de' yyyy"/>
                                    <w:lid w:val="es-ES"/>
                                    <w:storeMappedDataAs w:val="dateTime"/>
                                    <w:calendar w:val="gregorian"/>
                                  </w:date>
                                </w:sdtPr>
                                <w:sdtEndPr/>
                                <w:sdtContent>
                                  <w:p w14:paraId="7F882737" w14:textId="0E31113F" w:rsidR="00D05700" w:rsidRPr="00D05700" w:rsidRDefault="00511014" w:rsidP="00D05700">
                                    <w:pPr>
                                      <w:pStyle w:val="Sinespaciado"/>
                                      <w:spacing w:after="40"/>
                                      <w:jc w:val="right"/>
                                      <w:rPr>
                                        <w:rFonts w:ascii="Segoe UI" w:hAnsi="Segoe UI" w:cs="Segoe UI"/>
                                        <w:caps/>
                                        <w:color w:val="0F6FC6" w:themeColor="accent1"/>
                                        <w:sz w:val="28"/>
                                        <w:szCs w:val="28"/>
                                      </w:rPr>
                                    </w:pPr>
                                    <w:r>
                                      <w:rPr>
                                        <w:rFonts w:ascii="Segoe UI" w:hAnsi="Segoe UI" w:cs="Segoe UI"/>
                                        <w:caps/>
                                        <w:color w:val="0F6FC6" w:themeColor="accent1"/>
                                        <w:sz w:val="28"/>
                                        <w:szCs w:val="28"/>
                                      </w:rPr>
                                      <w:t>11 de junio de 2023</w:t>
                                    </w:r>
                                  </w:p>
                                </w:sdtContent>
                              </w:sdt>
                              <w:p w14:paraId="5A37F03B" w14:textId="21A0A1FA" w:rsidR="00D05700" w:rsidRPr="00365BC3" w:rsidRDefault="00A10CE9" w:rsidP="00365BC3">
                                <w:pPr>
                                  <w:pStyle w:val="Sinespaciado"/>
                                  <w:jc w:val="right"/>
                                  <w:rPr>
                                    <w:rFonts w:ascii="Segoe UI" w:hAnsi="Segoe UI" w:cs="Segoe UI"/>
                                    <w:color w:val="0F6FC6" w:themeColor="accent1"/>
                                  </w:rPr>
                                </w:pPr>
                                <w:sdt>
                                  <w:sdtPr>
                                    <w:rPr>
                                      <w:rFonts w:ascii="Segoe UI" w:hAnsi="Segoe UI" w:cs="Segoe UI"/>
                                      <w:caps/>
                                      <w:color w:val="0F6FC6"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D05700" w:rsidRPr="00D05700">
                                      <w:rPr>
                                        <w:rFonts w:ascii="Segoe UI" w:hAnsi="Segoe UI" w:cs="Segoe UI"/>
                                        <w:caps/>
                                        <w:color w:val="0F6FC6" w:themeColor="accent1"/>
                                      </w:rPr>
                                      <w:t>CIFP Carlos III - Cartagena</w:t>
                                    </w:r>
                                  </w:sdtContent>
                                </w:sdt>
                              </w:p>
                              <w:p w14:paraId="2F07F6C7" w14:textId="24FEEB65" w:rsidR="00D05700" w:rsidRDefault="00B70039"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2º</w:t>
                                </w:r>
                                <w:r w:rsidR="00D05700" w:rsidRPr="00D05700">
                                  <w:rPr>
                                    <w:rFonts w:ascii="Segoe UI" w:eastAsiaTheme="minorEastAsia" w:hAnsi="Segoe UI" w:cs="Segoe UI"/>
                                    <w:caps/>
                                    <w:color w:val="0F6FC6" w:themeColor="accent1"/>
                                    <w:lang w:eastAsia="es-ES"/>
                                  </w:rPr>
                                  <w:t xml:space="preserve"> curso</w:t>
                                </w:r>
                              </w:p>
                              <w:p w14:paraId="2D8AA269" w14:textId="322F3B69" w:rsidR="000F260A" w:rsidRPr="00D05700" w:rsidRDefault="000F260A"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desarrollo DE APLICACIONES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C8E23C" id="Cuadro de texto 4" o:spid="_x0000_s1027" style="position:absolute;left:0;text-align:left;margin-left:315.75pt;margin-top:505.15pt;width:253.5pt;height:87.7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" fillcolor="#4fcdff [1941]" strokecolor="#c0d7f1 [671]" strokeweight="1.5pt">
                    <v:fill color2="#c9f9fc [662]" angle="180" colors="0 #4fceff;38666f #94f5fa;1 #c9fafc" focus="100%" type="gradient"/>
                    <v:textbox>
                      <w:txbxContent>
                        <w:sdt>
                          <w:sdtPr>
                            <w:rPr>
                              <w:rFonts w:ascii="Segoe UI" w:hAnsi="Segoe UI" w:cs="Segoe UI"/>
                              <w:caps/>
                              <w:color w:val="0F6FC6"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6-11T00:00:00Z">
                              <w:dateFormat w:val="d 'de' MMMM 'de' yyyy"/>
                              <w:lid w:val="es-ES"/>
                              <w:storeMappedDataAs w:val="dateTime"/>
                              <w:calendar w:val="gregorian"/>
                            </w:date>
                          </w:sdtPr>
                          <w:sdtEndPr/>
                          <w:sdtContent>
                            <w:p w14:paraId="7F882737" w14:textId="0E31113F" w:rsidR="00D05700" w:rsidRPr="00D05700" w:rsidRDefault="00511014" w:rsidP="00D05700">
                              <w:pPr>
                                <w:pStyle w:val="Sinespaciado"/>
                                <w:spacing w:after="40"/>
                                <w:jc w:val="right"/>
                                <w:rPr>
                                  <w:rFonts w:ascii="Segoe UI" w:hAnsi="Segoe UI" w:cs="Segoe UI"/>
                                  <w:caps/>
                                  <w:color w:val="0F6FC6" w:themeColor="accent1"/>
                                  <w:sz w:val="28"/>
                                  <w:szCs w:val="28"/>
                                </w:rPr>
                              </w:pPr>
                              <w:r>
                                <w:rPr>
                                  <w:rFonts w:ascii="Segoe UI" w:hAnsi="Segoe UI" w:cs="Segoe UI"/>
                                  <w:caps/>
                                  <w:color w:val="0F6FC6" w:themeColor="accent1"/>
                                  <w:sz w:val="28"/>
                                  <w:szCs w:val="28"/>
                                </w:rPr>
                                <w:t>11 de junio de 2023</w:t>
                              </w:r>
                            </w:p>
                          </w:sdtContent>
                        </w:sdt>
                        <w:p w14:paraId="5A37F03B" w14:textId="21A0A1FA" w:rsidR="00D05700" w:rsidRPr="00365BC3" w:rsidRDefault="00B432ED" w:rsidP="00365BC3">
                          <w:pPr>
                            <w:pStyle w:val="Sinespaciado"/>
                            <w:jc w:val="right"/>
                            <w:rPr>
                              <w:rFonts w:ascii="Segoe UI" w:hAnsi="Segoe UI" w:cs="Segoe UI"/>
                              <w:color w:val="0F6FC6" w:themeColor="accent1"/>
                            </w:rPr>
                          </w:pPr>
                          <w:sdt>
                            <w:sdtPr>
                              <w:rPr>
                                <w:rFonts w:ascii="Segoe UI" w:hAnsi="Segoe UI" w:cs="Segoe UI"/>
                                <w:caps/>
                                <w:color w:val="0F6FC6"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D05700" w:rsidRPr="00D05700">
                                <w:rPr>
                                  <w:rFonts w:ascii="Segoe UI" w:hAnsi="Segoe UI" w:cs="Segoe UI"/>
                                  <w:caps/>
                                  <w:color w:val="0F6FC6" w:themeColor="accent1"/>
                                </w:rPr>
                                <w:t>CIFP Carlos III - Cartagena</w:t>
                              </w:r>
                            </w:sdtContent>
                          </w:sdt>
                        </w:p>
                        <w:p w14:paraId="2F07F6C7" w14:textId="24FEEB65" w:rsidR="00D05700" w:rsidRDefault="00B70039"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2º</w:t>
                          </w:r>
                          <w:r w:rsidR="00D05700" w:rsidRPr="00D05700">
                            <w:rPr>
                              <w:rFonts w:ascii="Segoe UI" w:eastAsiaTheme="minorEastAsia" w:hAnsi="Segoe UI" w:cs="Segoe UI"/>
                              <w:caps/>
                              <w:color w:val="0F6FC6" w:themeColor="accent1"/>
                              <w:lang w:eastAsia="es-ES"/>
                            </w:rPr>
                            <w:t xml:space="preserve"> curso</w:t>
                          </w:r>
                        </w:p>
                        <w:p w14:paraId="2D8AA269" w14:textId="322F3B69" w:rsidR="000F260A" w:rsidRPr="00D05700" w:rsidRDefault="000F260A" w:rsidP="00D05700">
                          <w:pPr>
                            <w:spacing w:after="0"/>
                            <w:jc w:val="right"/>
                            <w:rPr>
                              <w:rFonts w:ascii="Segoe UI" w:eastAsiaTheme="minorEastAsia" w:hAnsi="Segoe UI" w:cs="Segoe UI"/>
                              <w:caps/>
                              <w:color w:val="0F6FC6" w:themeColor="accent1"/>
                              <w:lang w:eastAsia="es-ES"/>
                            </w:rPr>
                          </w:pPr>
                          <w:r>
                            <w:rPr>
                              <w:rFonts w:ascii="Segoe UI" w:eastAsiaTheme="minorEastAsia" w:hAnsi="Segoe UI" w:cs="Segoe UI"/>
                              <w:caps/>
                              <w:color w:val="0F6FC6" w:themeColor="accent1"/>
                              <w:lang w:eastAsia="es-ES"/>
                            </w:rPr>
                            <w:t>desarrollo DE APLICACIONES WEB</w:t>
                          </w:r>
                        </w:p>
                      </w:txbxContent>
                    </v:textbox>
                    <w10:wrap anchorx="page"/>
                  </v:roundrect>
                </w:pict>
              </mc:Fallback>
            </mc:AlternateContent>
          </w:r>
          <w:r w:rsidR="00EE3CD3">
            <w:rPr>
              <w:noProof/>
            </w:rPr>
            <w:drawing>
              <wp:anchor distT="0" distB="0" distL="114300" distR="114300" simplePos="0" relativeHeight="251658245" behindDoc="0" locked="0" layoutInCell="1" allowOverlap="1" wp14:anchorId="01E7CD47" wp14:editId="365D36B2">
                <wp:simplePos x="0" y="0"/>
                <wp:positionH relativeFrom="margin">
                  <wp:posOffset>1082040</wp:posOffset>
                </wp:positionH>
                <wp:positionV relativeFrom="paragraph">
                  <wp:posOffset>366395</wp:posOffset>
                </wp:positionV>
                <wp:extent cx="3188335" cy="444500"/>
                <wp:effectExtent l="0" t="0" r="0" b="0"/>
                <wp:wrapSquare wrapText="bothSides"/>
                <wp:docPr id="7"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0">
                          <a:extLst>
                            <a:ext uri="{96DAC541-7B7A-43D3-8B79-37D633B846F1}">
                              <asvg:svgBlip xmlns:asvg="http://schemas.microsoft.com/office/drawing/2016/SVG/main" r:embed="rId11"/>
                            </a:ext>
                          </a:extLst>
                        </a:blip>
                        <a:stretch>
                          <a:fillRect/>
                        </a:stretch>
                      </pic:blipFill>
                      <pic:spPr bwMode="auto">
                        <a:xfrm>
                          <a:off x="0" y="0"/>
                          <a:ext cx="3188335" cy="444500"/>
                        </a:xfrm>
                        <a:prstGeom prst="rect">
                          <a:avLst/>
                        </a:prstGeom>
                      </pic:spPr>
                    </pic:pic>
                  </a:graphicData>
                </a:graphic>
                <wp14:sizeRelV relativeFrom="margin">
                  <wp14:pctHeight>0</wp14:pctHeight>
                </wp14:sizeRelV>
              </wp:anchor>
            </w:drawing>
          </w:r>
          <w:r w:rsidR="005B4521">
            <w:rPr>
              <w:noProof/>
              <w:color w:val="0F6FC6" w:themeColor="accent1"/>
            </w:rPr>
            <mc:AlternateContent>
              <mc:Choice Requires="wps">
                <w:drawing>
                  <wp:anchor distT="0" distB="0" distL="114300" distR="114300" simplePos="0" relativeHeight="251658241" behindDoc="0" locked="0" layoutInCell="1" allowOverlap="1" wp14:anchorId="5F34FF30" wp14:editId="0F2EBDDD">
                    <wp:simplePos x="0" y="0"/>
                    <wp:positionH relativeFrom="column">
                      <wp:posOffset>-231748</wp:posOffset>
                    </wp:positionH>
                    <wp:positionV relativeFrom="paragraph">
                      <wp:posOffset>189984</wp:posOffset>
                    </wp:positionV>
                    <wp:extent cx="5873115" cy="3708705"/>
                    <wp:effectExtent l="0" t="0" r="0" b="6350"/>
                    <wp:wrapNone/>
                    <wp:docPr id="8" name="Rectángulo 8"/>
                    <wp:cNvGraphicFramePr/>
                    <a:graphic xmlns:a="http://schemas.openxmlformats.org/drawingml/2006/main">
                      <a:graphicData uri="http://schemas.microsoft.com/office/word/2010/wordprocessingShape">
                        <wps:wsp>
                          <wps:cNvSpPr/>
                          <wps:spPr>
                            <a:xfrm>
                              <a:off x="0" y="0"/>
                              <a:ext cx="5873115" cy="3708705"/>
                            </a:xfrm>
                            <a:prstGeom prst="rect">
                              <a:avLst/>
                            </a:prstGeom>
                            <a:solidFill>
                              <a:srgbClr val="FFFFFF">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94750" id="Rectángulo 8" o:spid="_x0000_s1026" style="position:absolute;margin-left:-18.25pt;margin-top:14.95pt;width:462.45pt;height:292pt;z-index:251657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" stroked="f" strokeweight="1pt">
                    <v:fill opacity="32896f"/>
                  </v:rect>
                </w:pict>
              </mc:Fallback>
            </mc:AlternateContent>
          </w:r>
          <w:r w:rsidR="005B4521">
            <w:rPr>
              <w:noProof/>
              <w:color w:val="0F6FC6" w:themeColor="accent1"/>
            </w:rPr>
            <mc:AlternateContent>
              <mc:Choice Requires="wps">
                <w:drawing>
                  <wp:anchor distT="0" distB="0" distL="114300" distR="114300" simplePos="0" relativeHeight="251658242" behindDoc="0" locked="0" layoutInCell="1" allowOverlap="1" wp14:anchorId="0F369091" wp14:editId="3B54D6E1">
                    <wp:simplePos x="0" y="0"/>
                    <wp:positionH relativeFrom="margin">
                      <wp:posOffset>-118438</wp:posOffset>
                    </wp:positionH>
                    <wp:positionV relativeFrom="paragraph">
                      <wp:posOffset>985257</wp:posOffset>
                    </wp:positionV>
                    <wp:extent cx="5649595" cy="2924504"/>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5649595" cy="2924504"/>
                            </a:xfrm>
                            <a:prstGeom prst="rect">
                              <a:avLst/>
                            </a:prstGeom>
                            <a:noFill/>
                            <a:ln w="6350">
                              <a:noFill/>
                            </a:ln>
                          </wps:spPr>
                          <wps:txbx>
                            <w:txbxContent>
                              <w:sdt>
                                <w:sdtPr>
                                  <w:rPr>
                                    <w:rFonts w:ascii="Segoe UI Light" w:eastAsiaTheme="majorEastAsia" w:hAnsi="Segoe UI Light" w:cs="Segoe UI Light"/>
                                    <w:sz w:val="60"/>
                                    <w:szCs w:val="60"/>
                                  </w:rPr>
                                  <w:alias w:val="Título"/>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3BB2B71F" w14:textId="5D153824" w:rsidR="00D05700" w:rsidRPr="001F0974" w:rsidRDefault="008715DD" w:rsidP="00D05700">
                                    <w:pPr>
                                      <w:pStyle w:val="Sinespaciado"/>
                                      <w:pBdr>
                                        <w:top w:val="single" w:sz="6" w:space="6" w:color="auto"/>
                                        <w:bottom w:val="single" w:sz="6" w:space="6" w:color="auto"/>
                                      </w:pBdr>
                                      <w:spacing w:after="240"/>
                                      <w:jc w:val="center"/>
                                      <w:rPr>
                                        <w:rFonts w:ascii="Segoe UI Light" w:eastAsiaTheme="majorEastAsia" w:hAnsi="Segoe UI Light" w:cs="Segoe UI Light"/>
                                        <w:color w:val="0F6FC6" w:themeColor="accent1"/>
                                        <w:sz w:val="60"/>
                                        <w:szCs w:val="60"/>
                                      </w:rPr>
                                    </w:pPr>
                                    <w:r>
                                      <w:rPr>
                                        <w:rFonts w:ascii="Segoe UI Light" w:eastAsiaTheme="majorEastAsia" w:hAnsi="Segoe UI Light" w:cs="Segoe UI Light"/>
                                        <w:sz w:val="60"/>
                                        <w:szCs w:val="60"/>
                                      </w:rPr>
                                      <w:t>Manual de usuario</w:t>
                                    </w:r>
                                  </w:p>
                                </w:sdtContent>
                              </w:sdt>
                              <w:p w14:paraId="5F628F44" w14:textId="77777777" w:rsidR="00D05700" w:rsidRDefault="00D05700" w:rsidP="00D05700">
                                <w:pPr>
                                  <w:rPr>
                                    <w:color w:val="0F6FC6" w:themeColor="accent1"/>
                                    <w:sz w:val="28"/>
                                    <w:szCs w:val="28"/>
                                  </w:rPr>
                                </w:pPr>
                              </w:p>
                              <w:p w14:paraId="631F178A" w14:textId="77777777" w:rsidR="00D05700" w:rsidRDefault="00D05700" w:rsidP="00D05700">
                                <w:pPr>
                                  <w:rPr>
                                    <w:color w:val="0F6FC6" w:themeColor="accent1"/>
                                    <w:sz w:val="28"/>
                                    <w:szCs w:val="28"/>
                                  </w:rPr>
                                </w:pPr>
                              </w:p>
                              <w:p w14:paraId="3AD7024B" w14:textId="77777777" w:rsidR="00D05700" w:rsidRDefault="00D05700" w:rsidP="00D05700">
                                <w:pPr>
                                  <w:rPr>
                                    <w:color w:val="0F6FC6" w:themeColor="accent1"/>
                                    <w:sz w:val="28"/>
                                    <w:szCs w:val="28"/>
                                  </w:rPr>
                                </w:pPr>
                              </w:p>
                              <w:sdt>
                                <w:sdtPr>
                                  <w:rPr>
                                    <w:rFonts w:ascii="Segoe UI Light" w:hAnsi="Segoe UI Light" w:cs="Segoe UI Light"/>
                                    <w:color w:val="auto"/>
                                    <w:sz w:val="36"/>
                                    <w:szCs w:val="36"/>
                                  </w:rPr>
                                  <w:alias w:val="Subtítulo"/>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657FC612" w14:textId="34BF2C4F" w:rsidR="00D05700" w:rsidRDefault="006E6A07" w:rsidP="00D05700">
                                    <w:pPr>
                                      <w:jc w:val="center"/>
                                    </w:pPr>
                                    <w:r>
                                      <w:rPr>
                                        <w:rFonts w:ascii="Segoe UI Light" w:hAnsi="Segoe UI Light" w:cs="Segoe UI Light"/>
                                        <w:color w:val="auto"/>
                                        <w:sz w:val="36"/>
                                        <w:szCs w:val="36"/>
                                      </w:rPr>
                                      <w:t>Proyecto final de ciclo</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369091" id="_x0000_t202" coordsize="21600,21600" o:spt="202" path="m,l,21600r21600,l21600,xe">
                    <v:stroke joinstyle="miter"/>
                    <v:path gradientshapeok="t" o:connecttype="rect"/>
                  </v:shapetype>
                  <v:shape id="Cuadro de texto 2" o:spid="_x0000_s1028" type="#_x0000_t202" style="position:absolute;left:0;text-align:left;margin-left:-9.35pt;margin-top:77.6pt;width:444.85pt;height:230.3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" filled="f" stroked="f" strokeweight=".5pt">
                    <v:textbox>
                      <w:txbxContent>
                        <w:sdt>
                          <w:sdtPr>
                            <w:rPr>
                              <w:rFonts w:ascii="Segoe UI Light" w:eastAsiaTheme="majorEastAsia" w:hAnsi="Segoe UI Light" w:cs="Segoe UI Light"/>
                              <w:sz w:val="60"/>
                              <w:szCs w:val="60"/>
                            </w:rPr>
                            <w:alias w:val="Título"/>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3BB2B71F" w14:textId="5D153824" w:rsidR="00D05700" w:rsidRPr="001F0974" w:rsidRDefault="008715DD" w:rsidP="00D05700">
                              <w:pPr>
                                <w:pStyle w:val="Sinespaciado"/>
                                <w:pBdr>
                                  <w:top w:val="single" w:sz="6" w:space="6" w:color="auto"/>
                                  <w:bottom w:val="single" w:sz="6" w:space="6" w:color="auto"/>
                                </w:pBdr>
                                <w:spacing w:after="240"/>
                                <w:jc w:val="center"/>
                                <w:rPr>
                                  <w:rFonts w:ascii="Segoe UI Light" w:eastAsiaTheme="majorEastAsia" w:hAnsi="Segoe UI Light" w:cs="Segoe UI Light"/>
                                  <w:color w:val="0F6FC6" w:themeColor="accent1"/>
                                  <w:sz w:val="60"/>
                                  <w:szCs w:val="60"/>
                                </w:rPr>
                              </w:pPr>
                              <w:r>
                                <w:rPr>
                                  <w:rFonts w:ascii="Segoe UI Light" w:eastAsiaTheme="majorEastAsia" w:hAnsi="Segoe UI Light" w:cs="Segoe UI Light"/>
                                  <w:sz w:val="60"/>
                                  <w:szCs w:val="60"/>
                                </w:rPr>
                                <w:t>Manual de usuario</w:t>
                              </w:r>
                            </w:p>
                          </w:sdtContent>
                        </w:sdt>
                        <w:p w14:paraId="5F628F44" w14:textId="77777777" w:rsidR="00D05700" w:rsidRDefault="00D05700" w:rsidP="00D05700">
                          <w:pPr>
                            <w:rPr>
                              <w:color w:val="0F6FC6" w:themeColor="accent1"/>
                              <w:sz w:val="28"/>
                              <w:szCs w:val="28"/>
                            </w:rPr>
                          </w:pPr>
                        </w:p>
                        <w:p w14:paraId="631F178A" w14:textId="77777777" w:rsidR="00D05700" w:rsidRDefault="00D05700" w:rsidP="00D05700">
                          <w:pPr>
                            <w:rPr>
                              <w:color w:val="0F6FC6" w:themeColor="accent1"/>
                              <w:sz w:val="28"/>
                              <w:szCs w:val="28"/>
                            </w:rPr>
                          </w:pPr>
                        </w:p>
                        <w:p w14:paraId="3AD7024B" w14:textId="77777777" w:rsidR="00D05700" w:rsidRDefault="00D05700" w:rsidP="00D05700">
                          <w:pPr>
                            <w:rPr>
                              <w:color w:val="0F6FC6" w:themeColor="accent1"/>
                              <w:sz w:val="28"/>
                              <w:szCs w:val="28"/>
                            </w:rPr>
                          </w:pPr>
                        </w:p>
                        <w:sdt>
                          <w:sdtPr>
                            <w:rPr>
                              <w:rFonts w:ascii="Segoe UI Light" w:hAnsi="Segoe UI Light" w:cs="Segoe UI Light"/>
                              <w:color w:val="auto"/>
                              <w:sz w:val="36"/>
                              <w:szCs w:val="36"/>
                            </w:rPr>
                            <w:alias w:val="Subtítulo"/>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657FC612" w14:textId="34BF2C4F" w:rsidR="00D05700" w:rsidRDefault="006E6A07" w:rsidP="00D05700">
                              <w:pPr>
                                <w:jc w:val="center"/>
                              </w:pPr>
                              <w:r>
                                <w:rPr>
                                  <w:rFonts w:ascii="Segoe UI Light" w:hAnsi="Segoe UI Light" w:cs="Segoe UI Light"/>
                                  <w:color w:val="auto"/>
                                  <w:sz w:val="36"/>
                                  <w:szCs w:val="36"/>
                                </w:rPr>
                                <w:t>Proyecto final de ciclo</w:t>
                              </w:r>
                            </w:p>
                          </w:sdtContent>
                        </w:sdt>
                      </w:txbxContent>
                    </v:textbox>
                    <w10:wrap anchorx="margin"/>
                  </v:shape>
                </w:pict>
              </mc:Fallback>
            </mc:AlternateContent>
          </w:r>
          <w:r w:rsidR="00D101C6">
            <w:rPr>
              <w:noProof/>
              <w:color w:val="0F6FC6" w:themeColor="accent1"/>
            </w:rPr>
            <w:drawing>
              <wp:anchor distT="0" distB="0" distL="114300" distR="114300" simplePos="0" relativeHeight="251658240" behindDoc="0" locked="0" layoutInCell="1" allowOverlap="1" wp14:anchorId="40C4452A" wp14:editId="4E1A88D1">
                <wp:simplePos x="0" y="0"/>
                <wp:positionH relativeFrom="column">
                  <wp:posOffset>-231775</wp:posOffset>
                </wp:positionH>
                <wp:positionV relativeFrom="paragraph">
                  <wp:posOffset>186055</wp:posOffset>
                </wp:positionV>
                <wp:extent cx="5873115" cy="3716020"/>
                <wp:effectExtent l="0" t="0" r="0" b="0"/>
                <wp:wrapSquare wrapText="bothSides"/>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áfico 5"/>
                        <pic:cNvPicPr/>
                      </pic:nvPicPr>
                      <pic:blipFill>
                        <a:blip r:embed="rId12">
                          <a:extLst>
                            <a:ext uri="{96DAC541-7B7A-43D3-8B79-37D633B846F1}">
                              <asvg:svgBlip xmlns:asvg="http://schemas.microsoft.com/office/drawing/2016/SVG/main" r:embed="rId13"/>
                            </a:ext>
                          </a:extLst>
                        </a:blip>
                        <a:stretch>
                          <a:fillRect/>
                        </a:stretch>
                      </pic:blipFill>
                      <pic:spPr>
                        <a:xfrm>
                          <a:off x="0" y="0"/>
                          <a:ext cx="5873115" cy="3716020"/>
                        </a:xfrm>
                        <a:prstGeom prst="rect">
                          <a:avLst/>
                        </a:prstGeom>
                      </pic:spPr>
                    </pic:pic>
                  </a:graphicData>
                </a:graphic>
                <wp14:sizeRelH relativeFrom="margin">
                  <wp14:pctWidth>0</wp14:pctWidth>
                </wp14:sizeRelH>
                <wp14:sizeRelV relativeFrom="margin">
                  <wp14:pctHeight>0</wp14:pctHeight>
                </wp14:sizeRelV>
              </wp:anchor>
            </w:drawing>
          </w:r>
        </w:p>
        <w:p w14:paraId="167F73BE" w14:textId="77777777" w:rsidR="00D05700" w:rsidRDefault="00D05700">
          <w:pPr>
            <w:sectPr w:rsidR="00D05700" w:rsidSect="00D05700">
              <w:headerReference w:type="default" r:id="rId14"/>
              <w:footerReference w:type="default" r:id="rId15"/>
              <w:pgSz w:w="11906" w:h="16838"/>
              <w:pgMar w:top="1417" w:right="1701" w:bottom="1417" w:left="1701" w:header="708" w:footer="708" w:gutter="0"/>
              <w:pgNumType w:start="0"/>
              <w:cols w:space="708"/>
              <w:titlePg/>
              <w:docGrid w:linePitch="360"/>
            </w:sectPr>
          </w:pPr>
        </w:p>
        <w:p w14:paraId="3287FD77" w14:textId="77777777" w:rsidR="00D05700" w:rsidRDefault="00A10CE9"/>
      </w:sdtContent>
    </w:sdt>
    <w:p w14:paraId="261395F9" w14:textId="77777777" w:rsidR="00D05700" w:rsidRDefault="00D05700">
      <w:r>
        <w:br w:type="page"/>
      </w:r>
    </w:p>
    <w:sdt>
      <w:sdtPr>
        <w:rPr>
          <w:rFonts w:ascii="Source Sans Pro" w:eastAsiaTheme="minorHAnsi" w:hAnsi="Source Sans Pro" w:cstheme="minorBidi"/>
          <w:color w:val="333333"/>
          <w:sz w:val="24"/>
          <w:szCs w:val="22"/>
          <w:lang w:eastAsia="en-US"/>
        </w:rPr>
        <w:id w:val="1319228951"/>
        <w:docPartObj>
          <w:docPartGallery w:val="Table of Contents"/>
          <w:docPartUnique/>
        </w:docPartObj>
      </w:sdtPr>
      <w:sdtEndPr>
        <w:rPr>
          <w:b/>
          <w:bCs/>
        </w:rPr>
      </w:sdtEndPr>
      <w:sdtContent>
        <w:p w14:paraId="32C134EE" w14:textId="0CAB6BBE" w:rsidR="0089264F" w:rsidRDefault="0089264F">
          <w:pPr>
            <w:pStyle w:val="TtuloTDC"/>
          </w:pPr>
          <w:r>
            <w:t>Contenido</w:t>
          </w:r>
        </w:p>
        <w:p w14:paraId="76811719" w14:textId="1006155F" w:rsidR="00C32414" w:rsidRDefault="0089264F" w:rsidP="00A10CE9">
          <w:pPr>
            <w:pStyle w:val="TDC1"/>
            <w:rPr>
              <w:rFonts w:asciiTheme="minorHAnsi" w:eastAsiaTheme="minorEastAsia" w:hAnsiTheme="minorHAnsi"/>
              <w:noProof/>
              <w:color w:val="auto"/>
              <w:sz w:val="22"/>
              <w:lang w:eastAsia="es-ES"/>
            </w:rPr>
          </w:pPr>
          <w:r>
            <w:fldChar w:fldCharType="begin"/>
          </w:r>
          <w:r>
            <w:instrText xml:space="preserve"> TOC \o "1-3" \h \z \u </w:instrText>
          </w:r>
          <w:r>
            <w:fldChar w:fldCharType="separate"/>
          </w:r>
          <w:hyperlink w:anchor="_Toc137418314" w:history="1">
            <w:r w:rsidR="00C32414" w:rsidRPr="00283574">
              <w:rPr>
                <w:rStyle w:val="Hipervnculo"/>
                <w:noProof/>
              </w:rPr>
              <w:t xml:space="preserve"> Acerca de este manual.</w:t>
            </w:r>
            <w:r w:rsidR="00C32414">
              <w:rPr>
                <w:noProof/>
                <w:webHidden/>
              </w:rPr>
              <w:tab/>
            </w:r>
            <w:r w:rsidR="00C32414">
              <w:rPr>
                <w:noProof/>
                <w:webHidden/>
              </w:rPr>
              <w:fldChar w:fldCharType="begin"/>
            </w:r>
            <w:r w:rsidR="00C32414">
              <w:rPr>
                <w:noProof/>
                <w:webHidden/>
              </w:rPr>
              <w:instrText xml:space="preserve"> PAGEREF _Toc137418314 \h </w:instrText>
            </w:r>
            <w:r w:rsidR="00C32414">
              <w:rPr>
                <w:noProof/>
                <w:webHidden/>
              </w:rPr>
            </w:r>
            <w:r w:rsidR="00C32414">
              <w:rPr>
                <w:noProof/>
                <w:webHidden/>
              </w:rPr>
              <w:fldChar w:fldCharType="separate"/>
            </w:r>
            <w:r w:rsidR="00C32414">
              <w:rPr>
                <w:noProof/>
                <w:webHidden/>
              </w:rPr>
              <w:t>2</w:t>
            </w:r>
            <w:r w:rsidR="00C32414">
              <w:rPr>
                <w:noProof/>
                <w:webHidden/>
              </w:rPr>
              <w:fldChar w:fldCharType="end"/>
            </w:r>
          </w:hyperlink>
        </w:p>
        <w:p w14:paraId="51601603" w14:textId="69178C54" w:rsidR="00C32414" w:rsidRDefault="00A10CE9" w:rsidP="00C32414">
          <w:pPr>
            <w:pStyle w:val="TDC1"/>
            <w:numPr>
              <w:ilvl w:val="0"/>
              <w:numId w:val="10"/>
            </w:numPr>
            <w:tabs>
              <w:tab w:val="left" w:pos="1320"/>
            </w:tabs>
            <w:rPr>
              <w:rFonts w:asciiTheme="minorHAnsi" w:eastAsiaTheme="minorEastAsia" w:hAnsiTheme="minorHAnsi"/>
              <w:noProof/>
              <w:color w:val="auto"/>
              <w:sz w:val="22"/>
              <w:lang w:eastAsia="es-ES"/>
            </w:rPr>
          </w:pPr>
          <w:hyperlink w:anchor="_Toc137418315" w:history="1">
            <w:r w:rsidR="00C32414" w:rsidRPr="00283574">
              <w:rPr>
                <w:rStyle w:val="Hipervnculo"/>
                <w:noProof/>
              </w:rPr>
              <w:t>Inicio.</w:t>
            </w:r>
            <w:r w:rsidR="00C32414">
              <w:rPr>
                <w:noProof/>
                <w:webHidden/>
              </w:rPr>
              <w:tab/>
            </w:r>
            <w:r w:rsidR="00C32414">
              <w:rPr>
                <w:noProof/>
                <w:webHidden/>
              </w:rPr>
              <w:fldChar w:fldCharType="begin"/>
            </w:r>
            <w:r w:rsidR="00C32414">
              <w:rPr>
                <w:noProof/>
                <w:webHidden/>
              </w:rPr>
              <w:instrText xml:space="preserve"> PAGEREF _Toc137418315 \h </w:instrText>
            </w:r>
            <w:r w:rsidR="00C32414">
              <w:rPr>
                <w:noProof/>
                <w:webHidden/>
              </w:rPr>
            </w:r>
            <w:r w:rsidR="00C32414">
              <w:rPr>
                <w:noProof/>
                <w:webHidden/>
              </w:rPr>
              <w:fldChar w:fldCharType="separate"/>
            </w:r>
            <w:r w:rsidR="00C32414">
              <w:rPr>
                <w:noProof/>
                <w:webHidden/>
              </w:rPr>
              <w:t>3</w:t>
            </w:r>
            <w:r w:rsidR="00C32414">
              <w:rPr>
                <w:noProof/>
                <w:webHidden/>
              </w:rPr>
              <w:fldChar w:fldCharType="end"/>
            </w:r>
          </w:hyperlink>
        </w:p>
        <w:p w14:paraId="6E395BB6" w14:textId="2AA13603" w:rsidR="00C32414" w:rsidRDefault="00A10CE9" w:rsidP="00C32414">
          <w:pPr>
            <w:pStyle w:val="TDC2"/>
            <w:numPr>
              <w:ilvl w:val="1"/>
              <w:numId w:val="10"/>
            </w:numPr>
            <w:tabs>
              <w:tab w:val="left" w:pos="1540"/>
              <w:tab w:val="right" w:leader="dot" w:pos="8494"/>
            </w:tabs>
            <w:rPr>
              <w:rFonts w:asciiTheme="minorHAnsi" w:eastAsiaTheme="minorEastAsia" w:hAnsiTheme="minorHAnsi"/>
              <w:noProof/>
              <w:color w:val="auto"/>
              <w:sz w:val="22"/>
              <w:lang w:eastAsia="es-ES"/>
            </w:rPr>
          </w:pPr>
          <w:hyperlink w:anchor="_Toc137418316" w:history="1">
            <w:r w:rsidR="00C32414" w:rsidRPr="00283574">
              <w:rPr>
                <w:rStyle w:val="Hipervnculo"/>
                <w:noProof/>
              </w:rPr>
              <w:t xml:space="preserve"> Registro:</w:t>
            </w:r>
            <w:r w:rsidR="00C32414">
              <w:rPr>
                <w:noProof/>
                <w:webHidden/>
              </w:rPr>
              <w:tab/>
            </w:r>
            <w:r w:rsidR="00C32414">
              <w:rPr>
                <w:noProof/>
                <w:webHidden/>
              </w:rPr>
              <w:fldChar w:fldCharType="begin"/>
            </w:r>
            <w:r w:rsidR="00C32414">
              <w:rPr>
                <w:noProof/>
                <w:webHidden/>
              </w:rPr>
              <w:instrText xml:space="preserve"> PAGEREF _Toc137418316 \h </w:instrText>
            </w:r>
            <w:r w:rsidR="00C32414">
              <w:rPr>
                <w:noProof/>
                <w:webHidden/>
              </w:rPr>
            </w:r>
            <w:r w:rsidR="00C32414">
              <w:rPr>
                <w:noProof/>
                <w:webHidden/>
              </w:rPr>
              <w:fldChar w:fldCharType="separate"/>
            </w:r>
            <w:r w:rsidR="00C32414">
              <w:rPr>
                <w:noProof/>
                <w:webHidden/>
              </w:rPr>
              <w:t>3</w:t>
            </w:r>
            <w:r w:rsidR="00C32414">
              <w:rPr>
                <w:noProof/>
                <w:webHidden/>
              </w:rPr>
              <w:fldChar w:fldCharType="end"/>
            </w:r>
          </w:hyperlink>
        </w:p>
        <w:p w14:paraId="2980412A" w14:textId="11631C9E" w:rsidR="00C32414" w:rsidRDefault="00A10CE9" w:rsidP="00C32414">
          <w:pPr>
            <w:pStyle w:val="TDC2"/>
            <w:numPr>
              <w:ilvl w:val="1"/>
              <w:numId w:val="10"/>
            </w:numPr>
            <w:tabs>
              <w:tab w:val="right" w:leader="dot" w:pos="8494"/>
            </w:tabs>
            <w:rPr>
              <w:rFonts w:asciiTheme="minorHAnsi" w:eastAsiaTheme="minorEastAsia" w:hAnsiTheme="minorHAnsi"/>
              <w:noProof/>
              <w:color w:val="auto"/>
              <w:sz w:val="22"/>
              <w:lang w:eastAsia="es-ES"/>
            </w:rPr>
          </w:pPr>
          <w:hyperlink w:anchor="_Toc137418317" w:history="1">
            <w:r w:rsidR="00C32414" w:rsidRPr="00283574">
              <w:rPr>
                <w:rStyle w:val="Hipervnculo"/>
                <w:noProof/>
              </w:rPr>
              <w:t>Inicio de sesión:</w:t>
            </w:r>
            <w:r w:rsidR="00C32414">
              <w:rPr>
                <w:noProof/>
                <w:webHidden/>
              </w:rPr>
              <w:tab/>
            </w:r>
            <w:r w:rsidR="00C32414">
              <w:rPr>
                <w:noProof/>
                <w:webHidden/>
              </w:rPr>
              <w:fldChar w:fldCharType="begin"/>
            </w:r>
            <w:r w:rsidR="00C32414">
              <w:rPr>
                <w:noProof/>
                <w:webHidden/>
              </w:rPr>
              <w:instrText xml:space="preserve"> PAGEREF _Toc137418317 \h </w:instrText>
            </w:r>
            <w:r w:rsidR="00C32414">
              <w:rPr>
                <w:noProof/>
                <w:webHidden/>
              </w:rPr>
            </w:r>
            <w:r w:rsidR="00C32414">
              <w:rPr>
                <w:noProof/>
                <w:webHidden/>
              </w:rPr>
              <w:fldChar w:fldCharType="separate"/>
            </w:r>
            <w:r w:rsidR="00C32414">
              <w:rPr>
                <w:noProof/>
                <w:webHidden/>
              </w:rPr>
              <w:t>5</w:t>
            </w:r>
            <w:r w:rsidR="00C32414">
              <w:rPr>
                <w:noProof/>
                <w:webHidden/>
              </w:rPr>
              <w:fldChar w:fldCharType="end"/>
            </w:r>
          </w:hyperlink>
        </w:p>
        <w:p w14:paraId="3850BF66" w14:textId="5A170364" w:rsidR="00C32414" w:rsidRDefault="00A10CE9" w:rsidP="00C32414">
          <w:pPr>
            <w:pStyle w:val="TDC2"/>
            <w:numPr>
              <w:ilvl w:val="1"/>
              <w:numId w:val="10"/>
            </w:numPr>
            <w:tabs>
              <w:tab w:val="right" w:leader="dot" w:pos="8494"/>
            </w:tabs>
            <w:rPr>
              <w:rFonts w:asciiTheme="minorHAnsi" w:eastAsiaTheme="minorEastAsia" w:hAnsiTheme="minorHAnsi"/>
              <w:noProof/>
              <w:color w:val="auto"/>
              <w:sz w:val="22"/>
              <w:lang w:eastAsia="es-ES"/>
            </w:rPr>
          </w:pPr>
          <w:hyperlink w:anchor="_Toc137418318" w:history="1">
            <w:r w:rsidR="00C32414" w:rsidRPr="00283574">
              <w:rPr>
                <w:rStyle w:val="Hipervnculo"/>
                <w:noProof/>
              </w:rPr>
              <w:t>Inicio de sesión con GOOGLE</w:t>
            </w:r>
            <w:r w:rsidR="00C32414">
              <w:rPr>
                <w:noProof/>
                <w:webHidden/>
              </w:rPr>
              <w:tab/>
            </w:r>
            <w:r w:rsidR="00C32414">
              <w:rPr>
                <w:noProof/>
                <w:webHidden/>
              </w:rPr>
              <w:fldChar w:fldCharType="begin"/>
            </w:r>
            <w:r w:rsidR="00C32414">
              <w:rPr>
                <w:noProof/>
                <w:webHidden/>
              </w:rPr>
              <w:instrText xml:space="preserve"> PAGEREF _Toc137418318 \h </w:instrText>
            </w:r>
            <w:r w:rsidR="00C32414">
              <w:rPr>
                <w:noProof/>
                <w:webHidden/>
              </w:rPr>
            </w:r>
            <w:r w:rsidR="00C32414">
              <w:rPr>
                <w:noProof/>
                <w:webHidden/>
              </w:rPr>
              <w:fldChar w:fldCharType="separate"/>
            </w:r>
            <w:r w:rsidR="00C32414">
              <w:rPr>
                <w:noProof/>
                <w:webHidden/>
              </w:rPr>
              <w:t>5</w:t>
            </w:r>
            <w:r w:rsidR="00C32414">
              <w:rPr>
                <w:noProof/>
                <w:webHidden/>
              </w:rPr>
              <w:fldChar w:fldCharType="end"/>
            </w:r>
          </w:hyperlink>
        </w:p>
        <w:p w14:paraId="0CCB8F6A" w14:textId="30E64353" w:rsidR="00C32414" w:rsidRDefault="00A10CE9" w:rsidP="00C32414">
          <w:pPr>
            <w:pStyle w:val="TDC1"/>
            <w:numPr>
              <w:ilvl w:val="0"/>
              <w:numId w:val="10"/>
            </w:numPr>
            <w:tabs>
              <w:tab w:val="left" w:pos="1320"/>
            </w:tabs>
            <w:rPr>
              <w:rFonts w:asciiTheme="minorHAnsi" w:eastAsiaTheme="minorEastAsia" w:hAnsiTheme="minorHAnsi"/>
              <w:noProof/>
              <w:color w:val="auto"/>
              <w:sz w:val="22"/>
              <w:lang w:eastAsia="es-ES"/>
            </w:rPr>
          </w:pPr>
          <w:hyperlink w:anchor="_Toc137418319" w:history="1">
            <w:r w:rsidR="00C32414" w:rsidRPr="00283574">
              <w:rPr>
                <w:rStyle w:val="Hipervnculo"/>
                <w:noProof/>
              </w:rPr>
              <w:t>Vista principal, una vez logeados.</w:t>
            </w:r>
            <w:r w:rsidR="00C32414">
              <w:rPr>
                <w:noProof/>
                <w:webHidden/>
              </w:rPr>
              <w:tab/>
            </w:r>
            <w:r w:rsidR="00C32414">
              <w:rPr>
                <w:noProof/>
                <w:webHidden/>
              </w:rPr>
              <w:fldChar w:fldCharType="begin"/>
            </w:r>
            <w:r w:rsidR="00C32414">
              <w:rPr>
                <w:noProof/>
                <w:webHidden/>
              </w:rPr>
              <w:instrText xml:space="preserve"> PAGEREF _Toc137418319 \h </w:instrText>
            </w:r>
            <w:r w:rsidR="00C32414">
              <w:rPr>
                <w:noProof/>
                <w:webHidden/>
              </w:rPr>
            </w:r>
            <w:r w:rsidR="00C32414">
              <w:rPr>
                <w:noProof/>
                <w:webHidden/>
              </w:rPr>
              <w:fldChar w:fldCharType="separate"/>
            </w:r>
            <w:r w:rsidR="00C32414">
              <w:rPr>
                <w:noProof/>
                <w:webHidden/>
              </w:rPr>
              <w:t>6</w:t>
            </w:r>
            <w:r w:rsidR="00C32414">
              <w:rPr>
                <w:noProof/>
                <w:webHidden/>
              </w:rPr>
              <w:fldChar w:fldCharType="end"/>
            </w:r>
          </w:hyperlink>
        </w:p>
        <w:p w14:paraId="78498370" w14:textId="24D1DEC9" w:rsidR="00C32414" w:rsidRDefault="00A10CE9" w:rsidP="00C32414">
          <w:pPr>
            <w:pStyle w:val="TDC1"/>
            <w:numPr>
              <w:ilvl w:val="0"/>
              <w:numId w:val="10"/>
            </w:numPr>
            <w:tabs>
              <w:tab w:val="left" w:pos="1320"/>
            </w:tabs>
            <w:rPr>
              <w:rFonts w:asciiTheme="minorHAnsi" w:eastAsiaTheme="minorEastAsia" w:hAnsiTheme="minorHAnsi"/>
              <w:noProof/>
              <w:color w:val="auto"/>
              <w:sz w:val="22"/>
              <w:lang w:eastAsia="es-ES"/>
            </w:rPr>
          </w:pPr>
          <w:hyperlink w:anchor="_Toc137418320" w:history="1">
            <w:r w:rsidR="00C32414" w:rsidRPr="00283574">
              <w:rPr>
                <w:rStyle w:val="Hipervnculo"/>
                <w:noProof/>
              </w:rPr>
              <w:t>Acceder a los tests por materia.</w:t>
            </w:r>
            <w:r w:rsidR="00C32414">
              <w:rPr>
                <w:noProof/>
                <w:webHidden/>
              </w:rPr>
              <w:tab/>
            </w:r>
            <w:r w:rsidR="00C32414">
              <w:rPr>
                <w:noProof/>
                <w:webHidden/>
              </w:rPr>
              <w:fldChar w:fldCharType="begin"/>
            </w:r>
            <w:r w:rsidR="00C32414">
              <w:rPr>
                <w:noProof/>
                <w:webHidden/>
              </w:rPr>
              <w:instrText xml:space="preserve"> PAGEREF _Toc137418320 \h </w:instrText>
            </w:r>
            <w:r w:rsidR="00C32414">
              <w:rPr>
                <w:noProof/>
                <w:webHidden/>
              </w:rPr>
            </w:r>
            <w:r w:rsidR="00C32414">
              <w:rPr>
                <w:noProof/>
                <w:webHidden/>
              </w:rPr>
              <w:fldChar w:fldCharType="separate"/>
            </w:r>
            <w:r w:rsidR="00C32414">
              <w:rPr>
                <w:noProof/>
                <w:webHidden/>
              </w:rPr>
              <w:t>7</w:t>
            </w:r>
            <w:r w:rsidR="00C32414">
              <w:rPr>
                <w:noProof/>
                <w:webHidden/>
              </w:rPr>
              <w:fldChar w:fldCharType="end"/>
            </w:r>
          </w:hyperlink>
        </w:p>
        <w:p w14:paraId="374446CA" w14:textId="018C7C7A" w:rsidR="00C32414" w:rsidRDefault="00A10CE9" w:rsidP="00C32414">
          <w:pPr>
            <w:pStyle w:val="TDC1"/>
            <w:numPr>
              <w:ilvl w:val="0"/>
              <w:numId w:val="10"/>
            </w:numPr>
            <w:tabs>
              <w:tab w:val="left" w:pos="1320"/>
            </w:tabs>
            <w:rPr>
              <w:rFonts w:asciiTheme="minorHAnsi" w:eastAsiaTheme="minorEastAsia" w:hAnsiTheme="minorHAnsi"/>
              <w:noProof/>
              <w:color w:val="auto"/>
              <w:sz w:val="22"/>
              <w:lang w:eastAsia="es-ES"/>
            </w:rPr>
          </w:pPr>
          <w:hyperlink w:anchor="_Toc137418321" w:history="1">
            <w:r w:rsidR="00C32414" w:rsidRPr="00283574">
              <w:rPr>
                <w:rStyle w:val="Hipervnculo"/>
                <w:noProof/>
              </w:rPr>
              <w:t>Hacer un test.</w:t>
            </w:r>
            <w:r w:rsidR="00C32414">
              <w:rPr>
                <w:noProof/>
                <w:webHidden/>
              </w:rPr>
              <w:tab/>
            </w:r>
            <w:r w:rsidR="00C32414">
              <w:rPr>
                <w:noProof/>
                <w:webHidden/>
              </w:rPr>
              <w:fldChar w:fldCharType="begin"/>
            </w:r>
            <w:r w:rsidR="00C32414">
              <w:rPr>
                <w:noProof/>
                <w:webHidden/>
              </w:rPr>
              <w:instrText xml:space="preserve"> PAGEREF _Toc137418321 \h </w:instrText>
            </w:r>
            <w:r w:rsidR="00C32414">
              <w:rPr>
                <w:noProof/>
                <w:webHidden/>
              </w:rPr>
            </w:r>
            <w:r w:rsidR="00C32414">
              <w:rPr>
                <w:noProof/>
                <w:webHidden/>
              </w:rPr>
              <w:fldChar w:fldCharType="separate"/>
            </w:r>
            <w:r w:rsidR="00C32414">
              <w:rPr>
                <w:noProof/>
                <w:webHidden/>
              </w:rPr>
              <w:t>8</w:t>
            </w:r>
            <w:r w:rsidR="00C32414">
              <w:rPr>
                <w:noProof/>
                <w:webHidden/>
              </w:rPr>
              <w:fldChar w:fldCharType="end"/>
            </w:r>
          </w:hyperlink>
        </w:p>
        <w:p w14:paraId="515C8AD3" w14:textId="1E778046" w:rsidR="00C32414" w:rsidRDefault="00A10CE9" w:rsidP="00C32414">
          <w:pPr>
            <w:pStyle w:val="TDC2"/>
            <w:numPr>
              <w:ilvl w:val="1"/>
              <w:numId w:val="10"/>
            </w:numPr>
            <w:tabs>
              <w:tab w:val="right" w:leader="dot" w:pos="8494"/>
            </w:tabs>
            <w:rPr>
              <w:rFonts w:asciiTheme="minorHAnsi" w:eastAsiaTheme="minorEastAsia" w:hAnsiTheme="minorHAnsi"/>
              <w:noProof/>
              <w:color w:val="auto"/>
              <w:sz w:val="22"/>
              <w:lang w:eastAsia="es-ES"/>
            </w:rPr>
          </w:pPr>
          <w:hyperlink w:anchor="_Toc137418322" w:history="1">
            <w:r w:rsidR="00C32414" w:rsidRPr="00283574">
              <w:rPr>
                <w:rStyle w:val="Hipervnculo"/>
                <w:noProof/>
              </w:rPr>
              <w:t>Modalidades.</w:t>
            </w:r>
            <w:r w:rsidR="00C32414">
              <w:rPr>
                <w:noProof/>
                <w:webHidden/>
              </w:rPr>
              <w:tab/>
            </w:r>
            <w:r w:rsidR="00C32414">
              <w:rPr>
                <w:noProof/>
                <w:webHidden/>
              </w:rPr>
              <w:fldChar w:fldCharType="begin"/>
            </w:r>
            <w:r w:rsidR="00C32414">
              <w:rPr>
                <w:noProof/>
                <w:webHidden/>
              </w:rPr>
              <w:instrText xml:space="preserve"> PAGEREF _Toc137418322 \h </w:instrText>
            </w:r>
            <w:r w:rsidR="00C32414">
              <w:rPr>
                <w:noProof/>
                <w:webHidden/>
              </w:rPr>
            </w:r>
            <w:r w:rsidR="00C32414">
              <w:rPr>
                <w:noProof/>
                <w:webHidden/>
              </w:rPr>
              <w:fldChar w:fldCharType="separate"/>
            </w:r>
            <w:r w:rsidR="00C32414">
              <w:rPr>
                <w:noProof/>
                <w:webHidden/>
              </w:rPr>
              <w:t>8</w:t>
            </w:r>
            <w:r w:rsidR="00C32414">
              <w:rPr>
                <w:noProof/>
                <w:webHidden/>
              </w:rPr>
              <w:fldChar w:fldCharType="end"/>
            </w:r>
          </w:hyperlink>
        </w:p>
        <w:p w14:paraId="66469984" w14:textId="21FC688B" w:rsidR="00C32414" w:rsidRDefault="00A10CE9" w:rsidP="00C32414">
          <w:pPr>
            <w:pStyle w:val="TDC3"/>
            <w:numPr>
              <w:ilvl w:val="2"/>
              <w:numId w:val="10"/>
            </w:numPr>
            <w:tabs>
              <w:tab w:val="right" w:leader="dot" w:pos="8494"/>
            </w:tabs>
            <w:rPr>
              <w:rFonts w:asciiTheme="minorHAnsi" w:eastAsiaTheme="minorEastAsia" w:hAnsiTheme="minorHAnsi"/>
              <w:noProof/>
              <w:color w:val="auto"/>
              <w:sz w:val="22"/>
              <w:lang w:eastAsia="es-ES"/>
            </w:rPr>
          </w:pPr>
          <w:hyperlink w:anchor="_Toc137418323" w:history="1">
            <w:r w:rsidR="00C32414" w:rsidRPr="00283574">
              <w:rPr>
                <w:rStyle w:val="Hipervnculo"/>
                <w:noProof/>
              </w:rPr>
              <w:t>Modalidad “Practicar test”.</w:t>
            </w:r>
            <w:r w:rsidR="00C32414">
              <w:rPr>
                <w:noProof/>
                <w:webHidden/>
              </w:rPr>
              <w:tab/>
            </w:r>
            <w:r w:rsidR="00C32414">
              <w:rPr>
                <w:noProof/>
                <w:webHidden/>
              </w:rPr>
              <w:fldChar w:fldCharType="begin"/>
            </w:r>
            <w:r w:rsidR="00C32414">
              <w:rPr>
                <w:noProof/>
                <w:webHidden/>
              </w:rPr>
              <w:instrText xml:space="preserve"> PAGEREF _Toc137418323 \h </w:instrText>
            </w:r>
            <w:r w:rsidR="00C32414">
              <w:rPr>
                <w:noProof/>
                <w:webHidden/>
              </w:rPr>
            </w:r>
            <w:r w:rsidR="00C32414">
              <w:rPr>
                <w:noProof/>
                <w:webHidden/>
              </w:rPr>
              <w:fldChar w:fldCharType="separate"/>
            </w:r>
            <w:r w:rsidR="00C32414">
              <w:rPr>
                <w:noProof/>
                <w:webHidden/>
              </w:rPr>
              <w:t>8</w:t>
            </w:r>
            <w:r w:rsidR="00C32414">
              <w:rPr>
                <w:noProof/>
                <w:webHidden/>
              </w:rPr>
              <w:fldChar w:fldCharType="end"/>
            </w:r>
          </w:hyperlink>
        </w:p>
        <w:p w14:paraId="3D7C4721" w14:textId="584D2334" w:rsidR="00C32414" w:rsidRDefault="00A10CE9" w:rsidP="00C32414">
          <w:pPr>
            <w:pStyle w:val="TDC3"/>
            <w:numPr>
              <w:ilvl w:val="2"/>
              <w:numId w:val="10"/>
            </w:numPr>
            <w:tabs>
              <w:tab w:val="right" w:leader="dot" w:pos="8494"/>
            </w:tabs>
            <w:rPr>
              <w:rFonts w:asciiTheme="minorHAnsi" w:eastAsiaTheme="minorEastAsia" w:hAnsiTheme="minorHAnsi"/>
              <w:noProof/>
              <w:color w:val="auto"/>
              <w:sz w:val="22"/>
              <w:lang w:eastAsia="es-ES"/>
            </w:rPr>
          </w:pPr>
          <w:hyperlink w:anchor="_Toc137418324" w:history="1">
            <w:r w:rsidR="00C32414" w:rsidRPr="00283574">
              <w:rPr>
                <w:rStyle w:val="Hipervnculo"/>
                <w:noProof/>
              </w:rPr>
              <w:t>Modalidad “Desafío test”.</w:t>
            </w:r>
            <w:r w:rsidR="00C32414">
              <w:rPr>
                <w:noProof/>
                <w:webHidden/>
              </w:rPr>
              <w:tab/>
            </w:r>
            <w:r w:rsidR="00C32414">
              <w:rPr>
                <w:noProof/>
                <w:webHidden/>
              </w:rPr>
              <w:fldChar w:fldCharType="begin"/>
            </w:r>
            <w:r w:rsidR="00C32414">
              <w:rPr>
                <w:noProof/>
                <w:webHidden/>
              </w:rPr>
              <w:instrText xml:space="preserve"> PAGEREF _Toc137418324 \h </w:instrText>
            </w:r>
            <w:r w:rsidR="00C32414">
              <w:rPr>
                <w:noProof/>
                <w:webHidden/>
              </w:rPr>
            </w:r>
            <w:r w:rsidR="00C32414">
              <w:rPr>
                <w:noProof/>
                <w:webHidden/>
              </w:rPr>
              <w:fldChar w:fldCharType="separate"/>
            </w:r>
            <w:r w:rsidR="00C32414">
              <w:rPr>
                <w:noProof/>
                <w:webHidden/>
              </w:rPr>
              <w:t>8</w:t>
            </w:r>
            <w:r w:rsidR="00C32414">
              <w:rPr>
                <w:noProof/>
                <w:webHidden/>
              </w:rPr>
              <w:fldChar w:fldCharType="end"/>
            </w:r>
          </w:hyperlink>
        </w:p>
        <w:p w14:paraId="63C17F39" w14:textId="5EA45A36" w:rsidR="00C32414" w:rsidRDefault="00A10CE9" w:rsidP="00C32414">
          <w:pPr>
            <w:pStyle w:val="TDC2"/>
            <w:numPr>
              <w:ilvl w:val="1"/>
              <w:numId w:val="10"/>
            </w:numPr>
            <w:tabs>
              <w:tab w:val="right" w:leader="dot" w:pos="8494"/>
            </w:tabs>
            <w:rPr>
              <w:rFonts w:asciiTheme="minorHAnsi" w:eastAsiaTheme="minorEastAsia" w:hAnsiTheme="minorHAnsi"/>
              <w:noProof/>
              <w:color w:val="auto"/>
              <w:sz w:val="22"/>
              <w:lang w:eastAsia="es-ES"/>
            </w:rPr>
          </w:pPr>
          <w:hyperlink w:anchor="_Toc137418325" w:history="1">
            <w:r w:rsidR="00C32414">
              <w:rPr>
                <w:rStyle w:val="Hipervnculo"/>
                <w:noProof/>
              </w:rPr>
              <w:t xml:space="preserve"> </w:t>
            </w:r>
            <w:r w:rsidR="00C32414" w:rsidRPr="00283574">
              <w:rPr>
                <w:rStyle w:val="Hipervnculo"/>
                <w:noProof/>
              </w:rPr>
              <w:t>Dificultades.</w:t>
            </w:r>
            <w:r w:rsidR="00C32414">
              <w:rPr>
                <w:noProof/>
                <w:webHidden/>
              </w:rPr>
              <w:tab/>
            </w:r>
            <w:r w:rsidR="00C32414">
              <w:rPr>
                <w:noProof/>
                <w:webHidden/>
              </w:rPr>
              <w:fldChar w:fldCharType="begin"/>
            </w:r>
            <w:r w:rsidR="00C32414">
              <w:rPr>
                <w:noProof/>
                <w:webHidden/>
              </w:rPr>
              <w:instrText xml:space="preserve"> PAGEREF _Toc137418325 \h </w:instrText>
            </w:r>
            <w:r w:rsidR="00C32414">
              <w:rPr>
                <w:noProof/>
                <w:webHidden/>
              </w:rPr>
            </w:r>
            <w:r w:rsidR="00C32414">
              <w:rPr>
                <w:noProof/>
                <w:webHidden/>
              </w:rPr>
              <w:fldChar w:fldCharType="separate"/>
            </w:r>
            <w:r w:rsidR="00C32414">
              <w:rPr>
                <w:noProof/>
                <w:webHidden/>
              </w:rPr>
              <w:t>9</w:t>
            </w:r>
            <w:r w:rsidR="00C32414">
              <w:rPr>
                <w:noProof/>
                <w:webHidden/>
              </w:rPr>
              <w:fldChar w:fldCharType="end"/>
            </w:r>
          </w:hyperlink>
        </w:p>
        <w:p w14:paraId="113A9D6E" w14:textId="1371100A" w:rsidR="00C32414" w:rsidRDefault="00A10CE9" w:rsidP="00C32414">
          <w:pPr>
            <w:pStyle w:val="TDC3"/>
            <w:numPr>
              <w:ilvl w:val="2"/>
              <w:numId w:val="10"/>
            </w:numPr>
            <w:tabs>
              <w:tab w:val="right" w:leader="dot" w:pos="8494"/>
            </w:tabs>
            <w:rPr>
              <w:rFonts w:asciiTheme="minorHAnsi" w:eastAsiaTheme="minorEastAsia" w:hAnsiTheme="minorHAnsi"/>
              <w:noProof/>
              <w:color w:val="auto"/>
              <w:sz w:val="22"/>
              <w:lang w:eastAsia="es-ES"/>
            </w:rPr>
          </w:pPr>
          <w:hyperlink w:anchor="_Toc137418326" w:history="1">
            <w:r w:rsidR="00C32414" w:rsidRPr="00283574">
              <w:rPr>
                <w:rStyle w:val="Hipervnculo"/>
                <w:noProof/>
              </w:rPr>
              <w:t>Dificultad “Fácil”.</w:t>
            </w:r>
            <w:r w:rsidR="00C32414">
              <w:rPr>
                <w:noProof/>
                <w:webHidden/>
              </w:rPr>
              <w:tab/>
            </w:r>
            <w:r w:rsidR="00C32414">
              <w:rPr>
                <w:noProof/>
                <w:webHidden/>
              </w:rPr>
              <w:fldChar w:fldCharType="begin"/>
            </w:r>
            <w:r w:rsidR="00C32414">
              <w:rPr>
                <w:noProof/>
                <w:webHidden/>
              </w:rPr>
              <w:instrText xml:space="preserve"> PAGEREF _Toc137418326 \h </w:instrText>
            </w:r>
            <w:r w:rsidR="00C32414">
              <w:rPr>
                <w:noProof/>
                <w:webHidden/>
              </w:rPr>
            </w:r>
            <w:r w:rsidR="00C32414">
              <w:rPr>
                <w:noProof/>
                <w:webHidden/>
              </w:rPr>
              <w:fldChar w:fldCharType="separate"/>
            </w:r>
            <w:r w:rsidR="00C32414">
              <w:rPr>
                <w:noProof/>
                <w:webHidden/>
              </w:rPr>
              <w:t>9</w:t>
            </w:r>
            <w:r w:rsidR="00C32414">
              <w:rPr>
                <w:noProof/>
                <w:webHidden/>
              </w:rPr>
              <w:fldChar w:fldCharType="end"/>
            </w:r>
          </w:hyperlink>
        </w:p>
        <w:p w14:paraId="10B631C5" w14:textId="7B5C5B87" w:rsidR="00C32414" w:rsidRDefault="00A10CE9" w:rsidP="00C32414">
          <w:pPr>
            <w:pStyle w:val="TDC3"/>
            <w:numPr>
              <w:ilvl w:val="2"/>
              <w:numId w:val="10"/>
            </w:numPr>
            <w:tabs>
              <w:tab w:val="right" w:leader="dot" w:pos="8494"/>
            </w:tabs>
            <w:rPr>
              <w:rFonts w:asciiTheme="minorHAnsi" w:eastAsiaTheme="minorEastAsia" w:hAnsiTheme="minorHAnsi"/>
              <w:noProof/>
              <w:color w:val="auto"/>
              <w:sz w:val="22"/>
              <w:lang w:eastAsia="es-ES"/>
            </w:rPr>
          </w:pPr>
          <w:hyperlink w:anchor="_Toc137418327" w:history="1">
            <w:r w:rsidR="00C32414" w:rsidRPr="00283574">
              <w:rPr>
                <w:rStyle w:val="Hipervnculo"/>
                <w:noProof/>
              </w:rPr>
              <w:t>Dificultad “Difícil”.</w:t>
            </w:r>
            <w:r w:rsidR="00C32414">
              <w:rPr>
                <w:noProof/>
                <w:webHidden/>
              </w:rPr>
              <w:tab/>
            </w:r>
            <w:r w:rsidR="00C32414">
              <w:rPr>
                <w:noProof/>
                <w:webHidden/>
              </w:rPr>
              <w:fldChar w:fldCharType="begin"/>
            </w:r>
            <w:r w:rsidR="00C32414">
              <w:rPr>
                <w:noProof/>
                <w:webHidden/>
              </w:rPr>
              <w:instrText xml:space="preserve"> PAGEREF _Toc137418327 \h </w:instrText>
            </w:r>
            <w:r w:rsidR="00C32414">
              <w:rPr>
                <w:noProof/>
                <w:webHidden/>
              </w:rPr>
            </w:r>
            <w:r w:rsidR="00C32414">
              <w:rPr>
                <w:noProof/>
                <w:webHidden/>
              </w:rPr>
              <w:fldChar w:fldCharType="separate"/>
            </w:r>
            <w:r w:rsidR="00C32414">
              <w:rPr>
                <w:noProof/>
                <w:webHidden/>
              </w:rPr>
              <w:t>9</w:t>
            </w:r>
            <w:r w:rsidR="00C32414">
              <w:rPr>
                <w:noProof/>
                <w:webHidden/>
              </w:rPr>
              <w:fldChar w:fldCharType="end"/>
            </w:r>
          </w:hyperlink>
        </w:p>
        <w:p w14:paraId="38A01DDF" w14:textId="3D62B81F" w:rsidR="00C32414" w:rsidRDefault="00A10CE9" w:rsidP="00C32414">
          <w:pPr>
            <w:pStyle w:val="TDC1"/>
            <w:numPr>
              <w:ilvl w:val="0"/>
              <w:numId w:val="10"/>
            </w:numPr>
            <w:tabs>
              <w:tab w:val="left" w:pos="1320"/>
            </w:tabs>
            <w:rPr>
              <w:rFonts w:asciiTheme="minorHAnsi" w:eastAsiaTheme="minorEastAsia" w:hAnsiTheme="minorHAnsi"/>
              <w:noProof/>
              <w:color w:val="auto"/>
              <w:sz w:val="22"/>
              <w:lang w:eastAsia="es-ES"/>
            </w:rPr>
          </w:pPr>
          <w:hyperlink w:anchor="_Toc137418328" w:history="1">
            <w:r w:rsidR="00C32414" w:rsidRPr="00283574">
              <w:rPr>
                <w:rStyle w:val="Hipervnculo"/>
                <w:noProof/>
              </w:rPr>
              <w:t>Mi perfil de usuario.</w:t>
            </w:r>
            <w:r w:rsidR="00C32414">
              <w:rPr>
                <w:noProof/>
                <w:webHidden/>
              </w:rPr>
              <w:tab/>
            </w:r>
            <w:r w:rsidR="00C32414">
              <w:rPr>
                <w:noProof/>
                <w:webHidden/>
              </w:rPr>
              <w:fldChar w:fldCharType="begin"/>
            </w:r>
            <w:r w:rsidR="00C32414">
              <w:rPr>
                <w:noProof/>
                <w:webHidden/>
              </w:rPr>
              <w:instrText xml:space="preserve"> PAGEREF _Toc137418328 \h </w:instrText>
            </w:r>
            <w:r w:rsidR="00C32414">
              <w:rPr>
                <w:noProof/>
                <w:webHidden/>
              </w:rPr>
            </w:r>
            <w:r w:rsidR="00C32414">
              <w:rPr>
                <w:noProof/>
                <w:webHidden/>
              </w:rPr>
              <w:fldChar w:fldCharType="separate"/>
            </w:r>
            <w:r w:rsidR="00C32414">
              <w:rPr>
                <w:noProof/>
                <w:webHidden/>
              </w:rPr>
              <w:t>11</w:t>
            </w:r>
            <w:r w:rsidR="00C32414">
              <w:rPr>
                <w:noProof/>
                <w:webHidden/>
              </w:rPr>
              <w:fldChar w:fldCharType="end"/>
            </w:r>
          </w:hyperlink>
        </w:p>
        <w:p w14:paraId="71A6BC8A" w14:textId="5F7EB8D2" w:rsidR="00C32414" w:rsidRDefault="00A10CE9" w:rsidP="00C32414">
          <w:pPr>
            <w:pStyle w:val="TDC2"/>
            <w:numPr>
              <w:ilvl w:val="1"/>
              <w:numId w:val="10"/>
            </w:numPr>
            <w:tabs>
              <w:tab w:val="right" w:leader="dot" w:pos="8494"/>
            </w:tabs>
            <w:rPr>
              <w:rFonts w:asciiTheme="minorHAnsi" w:eastAsiaTheme="minorEastAsia" w:hAnsiTheme="minorHAnsi"/>
              <w:noProof/>
              <w:color w:val="auto"/>
              <w:sz w:val="22"/>
              <w:lang w:eastAsia="es-ES"/>
            </w:rPr>
          </w:pPr>
          <w:hyperlink w:anchor="_Toc137418329" w:history="1">
            <w:r w:rsidR="00C32414" w:rsidRPr="00283574">
              <w:rPr>
                <w:rStyle w:val="Hipervnculo"/>
                <w:noProof/>
              </w:rPr>
              <w:t>Gestión de tus datos de usuario.</w:t>
            </w:r>
            <w:r w:rsidR="00C32414">
              <w:rPr>
                <w:noProof/>
                <w:webHidden/>
              </w:rPr>
              <w:tab/>
            </w:r>
            <w:r w:rsidR="00C32414">
              <w:rPr>
                <w:noProof/>
                <w:webHidden/>
              </w:rPr>
              <w:fldChar w:fldCharType="begin"/>
            </w:r>
            <w:r w:rsidR="00C32414">
              <w:rPr>
                <w:noProof/>
                <w:webHidden/>
              </w:rPr>
              <w:instrText xml:space="preserve"> PAGEREF _Toc137418329 \h </w:instrText>
            </w:r>
            <w:r w:rsidR="00C32414">
              <w:rPr>
                <w:noProof/>
                <w:webHidden/>
              </w:rPr>
            </w:r>
            <w:r w:rsidR="00C32414">
              <w:rPr>
                <w:noProof/>
                <w:webHidden/>
              </w:rPr>
              <w:fldChar w:fldCharType="separate"/>
            </w:r>
            <w:r w:rsidR="00C32414">
              <w:rPr>
                <w:noProof/>
                <w:webHidden/>
              </w:rPr>
              <w:t>11</w:t>
            </w:r>
            <w:r w:rsidR="00C32414">
              <w:rPr>
                <w:noProof/>
                <w:webHidden/>
              </w:rPr>
              <w:fldChar w:fldCharType="end"/>
            </w:r>
          </w:hyperlink>
        </w:p>
        <w:p w14:paraId="249BF3BE" w14:textId="341E11E4" w:rsidR="00C32414" w:rsidRDefault="00A10CE9" w:rsidP="00C32414">
          <w:pPr>
            <w:pStyle w:val="TDC2"/>
            <w:numPr>
              <w:ilvl w:val="1"/>
              <w:numId w:val="10"/>
            </w:numPr>
            <w:tabs>
              <w:tab w:val="right" w:leader="dot" w:pos="8494"/>
            </w:tabs>
            <w:rPr>
              <w:rFonts w:asciiTheme="minorHAnsi" w:eastAsiaTheme="minorEastAsia" w:hAnsiTheme="minorHAnsi"/>
              <w:noProof/>
              <w:color w:val="auto"/>
              <w:sz w:val="22"/>
              <w:lang w:eastAsia="es-ES"/>
            </w:rPr>
          </w:pPr>
          <w:hyperlink w:anchor="_Toc137418330" w:history="1">
            <w:r w:rsidR="00C32414" w:rsidRPr="00283574">
              <w:rPr>
                <w:rStyle w:val="Hipervnculo"/>
                <w:noProof/>
              </w:rPr>
              <w:t>Visualización de un intento de test.</w:t>
            </w:r>
            <w:r w:rsidR="00C32414">
              <w:rPr>
                <w:noProof/>
                <w:webHidden/>
              </w:rPr>
              <w:tab/>
            </w:r>
            <w:r w:rsidR="00C32414">
              <w:rPr>
                <w:noProof/>
                <w:webHidden/>
              </w:rPr>
              <w:fldChar w:fldCharType="begin"/>
            </w:r>
            <w:r w:rsidR="00C32414">
              <w:rPr>
                <w:noProof/>
                <w:webHidden/>
              </w:rPr>
              <w:instrText xml:space="preserve"> PAGEREF _Toc137418330 \h </w:instrText>
            </w:r>
            <w:r w:rsidR="00C32414">
              <w:rPr>
                <w:noProof/>
                <w:webHidden/>
              </w:rPr>
            </w:r>
            <w:r w:rsidR="00C32414">
              <w:rPr>
                <w:noProof/>
                <w:webHidden/>
              </w:rPr>
              <w:fldChar w:fldCharType="separate"/>
            </w:r>
            <w:r w:rsidR="00C32414">
              <w:rPr>
                <w:noProof/>
                <w:webHidden/>
              </w:rPr>
              <w:t>12</w:t>
            </w:r>
            <w:r w:rsidR="00C32414">
              <w:rPr>
                <w:noProof/>
                <w:webHidden/>
              </w:rPr>
              <w:fldChar w:fldCharType="end"/>
            </w:r>
          </w:hyperlink>
        </w:p>
        <w:p w14:paraId="39184E3A" w14:textId="0DE2925F" w:rsidR="0089264F" w:rsidRDefault="0089264F">
          <w:r>
            <w:rPr>
              <w:b/>
              <w:bCs/>
            </w:rPr>
            <w:fldChar w:fldCharType="end"/>
          </w:r>
        </w:p>
      </w:sdtContent>
    </w:sdt>
    <w:p w14:paraId="3AC24B09" w14:textId="77777777" w:rsidR="00E37E28" w:rsidRDefault="00E37E28">
      <w:pPr>
        <w:rPr>
          <w:rFonts w:asciiTheme="majorHAnsi" w:eastAsiaTheme="majorEastAsia" w:hAnsiTheme="majorHAnsi" w:cstheme="majorBidi"/>
          <w:spacing w:val="-10"/>
          <w:kern w:val="28"/>
          <w:sz w:val="56"/>
          <w:szCs w:val="56"/>
        </w:rPr>
      </w:pPr>
      <w:r>
        <w:br w:type="page"/>
      </w:r>
    </w:p>
    <w:p w14:paraId="4AC57568" w14:textId="4F205568" w:rsidR="00183A13" w:rsidRPr="00433323" w:rsidRDefault="00365BC3" w:rsidP="00433323">
      <w:pPr>
        <w:pStyle w:val="Ttulo"/>
        <w:ind w:firstLine="0"/>
        <w:jc w:val="center"/>
      </w:pPr>
      <w:proofErr w:type="spellStart"/>
      <w:r w:rsidRPr="00433323">
        <w:lastRenderedPageBreak/>
        <w:t>BrainBoost</w:t>
      </w:r>
      <w:proofErr w:type="spellEnd"/>
    </w:p>
    <w:p w14:paraId="092F5805" w14:textId="7A272A2A" w:rsidR="009A037D" w:rsidRPr="009A037D" w:rsidRDefault="00183A13" w:rsidP="00AA0F41">
      <w:pPr>
        <w:pStyle w:val="Ttulo1"/>
        <w:numPr>
          <w:ilvl w:val="0"/>
          <w:numId w:val="3"/>
        </w:numPr>
      </w:pPr>
      <w:bookmarkStart w:id="0" w:name="_Toc137415017"/>
      <w:bookmarkStart w:id="1" w:name="_Toc137418314"/>
      <w:r>
        <w:t xml:space="preserve">- </w:t>
      </w:r>
      <w:r w:rsidR="008715DD">
        <w:t>Acerca de este manual</w:t>
      </w:r>
      <w:r w:rsidR="006F2291">
        <w:t>.</w:t>
      </w:r>
      <w:bookmarkEnd w:id="0"/>
      <w:bookmarkEnd w:id="1"/>
    </w:p>
    <w:p w14:paraId="6FA02B98" w14:textId="132D6972" w:rsidR="009A037D" w:rsidRPr="009A037D" w:rsidRDefault="009A037D" w:rsidP="009A037D">
      <w:r w:rsidRPr="009A037D">
        <w:t xml:space="preserve">¡Bienvenido al manual de usuario de nuestra plataforma de enseñanza a través de exámenes tipo test! Esta aplicación web está diseñada para proporcionar a los estudiantes una experiencia educativa interactiva y enriquecedora en diversas materias. A través de esta plataforma, podrás acceder a exámenes tipo test que te permitirán evaluar y poner a prueba tus conocimientos en materias como Artes, Música, Artes Visuales, Teatro, Ciencias Naturales, Biología, Química, Física, Educación Física, Filosofía, Geografía </w:t>
      </w:r>
      <w:r w:rsidR="000C3A6F">
        <w:t>e</w:t>
      </w:r>
      <w:r w:rsidRPr="009A037D">
        <w:t xml:space="preserve"> Historia.</w:t>
      </w:r>
    </w:p>
    <w:p w14:paraId="6EB566CB" w14:textId="60D3C1B0" w:rsidR="009A037D" w:rsidRPr="009A037D" w:rsidRDefault="009A037D" w:rsidP="009A037D">
      <w:r w:rsidRPr="009A037D">
        <w:t>Nuestro objetivo principal es brindarte un ambiente virtual dinámico y amigable donde puedas aprender de manera efectiva. Cada materia cuenta con una descripción detallada que te permitirá comprender su importancia y las habilidades que desarrollarás al estudiarla. Además, encontrarás una amplia variedad de preguntas que abarcan diferentes temas y niveles de dificultad.</w:t>
      </w:r>
    </w:p>
    <w:p w14:paraId="40356E43" w14:textId="77777777" w:rsidR="009A037D" w:rsidRPr="009A037D" w:rsidRDefault="009A037D" w:rsidP="009A037D">
      <w:r w:rsidRPr="009A037D">
        <w:t>A medida que realices los exámenes, recibirás retroalimentación inmediata sobre tus respuestas, lo que te ayudará a identificar tus fortalezas y áreas de mejora. También podrás realizar un seguimiento de tu progreso a través de un registro personalizado de tus resultados y estadísticas. Esto te permitirá monitorear tu desempeño y ver tu evolución a lo largo del tiempo.</w:t>
      </w:r>
    </w:p>
    <w:p w14:paraId="43410C98" w14:textId="77777777" w:rsidR="009A037D" w:rsidRPr="009A037D" w:rsidRDefault="009A037D" w:rsidP="009A037D">
      <w:r w:rsidRPr="009A037D">
        <w:t>Estamos comprometidos con la calidad y la excelencia educativa. Nuestra plataforma ha sido diseñada pensando en tus necesidades y en ofrecerte una experiencia de aprendizaje significativa. ¡Esperamos que disfrutes de tu viaje de aprendizaje con nosotros y que encuentres en esta plataforma un valioso recurso para alcanzar tus metas académicas!</w:t>
      </w:r>
    </w:p>
    <w:p w14:paraId="5857493A" w14:textId="77777777" w:rsidR="00010CB9" w:rsidRDefault="00010CB9" w:rsidP="00010CB9">
      <w:r>
        <w:t>Para comenzar, te guiaremos a través del proceso de registro y creación de una cuenta personalizada. Una vez registrado, podrás acceder a tu perfil de usuario, donde podrás gestionar tus preferencias, realizar un seguimiento de tu progreso y acceder a los exámenes disponibles.</w:t>
      </w:r>
    </w:p>
    <w:p w14:paraId="6C110B1A" w14:textId="56741085" w:rsidR="00010CB9" w:rsidRDefault="00010CB9" w:rsidP="00010CB9">
      <w:r>
        <w:t xml:space="preserve">Nuestra plataforma ofrece una interfaz intuitiva y fácil de usar. Te guiaremos a través de los diferentes elementos y características, como la navegación por las materias, la visualización de los resultados y la retroalimentación detallada. </w:t>
      </w:r>
    </w:p>
    <w:p w14:paraId="7BF27EAB" w14:textId="77777777" w:rsidR="00C06B17" w:rsidRDefault="00C06B17" w:rsidP="00C06B17">
      <w:pPr>
        <w:ind w:firstLine="0"/>
      </w:pPr>
    </w:p>
    <w:p w14:paraId="3194BFCB" w14:textId="788E08BF" w:rsidR="00183A13" w:rsidRPr="00837071" w:rsidRDefault="00010CB9" w:rsidP="00C06B17">
      <w:pPr>
        <w:ind w:firstLine="360"/>
      </w:pPr>
      <w:r w:rsidRPr="00837071">
        <w:lastRenderedPageBreak/>
        <w:t>Durante cada examen, se te presentarán preguntas tipo test que abarcan los conceptos clave de cada materia. Podrás seleccionar las respuestas correspondientes y recibirás retroalimentación inmediata para evaluar tu desempeño. Además, podrás realizar exámenes de práctica para familiarizarte con el formato y prepararte para evaluaciones más completas.</w:t>
      </w:r>
    </w:p>
    <w:p w14:paraId="436713EF" w14:textId="77777777" w:rsidR="008E0692" w:rsidRDefault="008E0692" w:rsidP="0095150D">
      <w:pPr>
        <w:tabs>
          <w:tab w:val="left" w:pos="7655"/>
        </w:tabs>
        <w:ind w:firstLine="0"/>
      </w:pPr>
    </w:p>
    <w:p w14:paraId="328EA8E3" w14:textId="4C0EE809" w:rsidR="00183A13" w:rsidRDefault="00183A13" w:rsidP="0095150D">
      <w:pPr>
        <w:pStyle w:val="Ttulo1"/>
        <w:numPr>
          <w:ilvl w:val="0"/>
          <w:numId w:val="3"/>
        </w:numPr>
        <w:tabs>
          <w:tab w:val="left" w:pos="7655"/>
        </w:tabs>
        <w:spacing w:before="0"/>
      </w:pPr>
      <w:bookmarkStart w:id="2" w:name="_Toc137415018"/>
      <w:bookmarkStart w:id="3" w:name="_Toc137418315"/>
      <w:r>
        <w:t xml:space="preserve">- </w:t>
      </w:r>
      <w:r w:rsidR="008715DD">
        <w:t>Inicio</w:t>
      </w:r>
      <w:r w:rsidR="006F2291">
        <w:t>.</w:t>
      </w:r>
      <w:bookmarkEnd w:id="2"/>
      <w:bookmarkEnd w:id="3"/>
    </w:p>
    <w:p w14:paraId="2FCEC392" w14:textId="21D28727" w:rsidR="00F547A7" w:rsidRDefault="007306C6" w:rsidP="0095150D">
      <w:pPr>
        <w:tabs>
          <w:tab w:val="left" w:pos="7655"/>
        </w:tabs>
      </w:pPr>
      <w:r w:rsidRPr="007306C6">
        <w:t>Una vez que hayas registrado y creado una cuenta en nuestra plataforma, podrás acceder al inicio. Aquí encontrarás una página principal donde podrás explorar todas las funcionalidades y opciones disponibles. En el inicio, verás una vista general de las materias disponibles</w:t>
      </w:r>
      <w:r>
        <w:t xml:space="preserve"> agrupadas por categorías</w:t>
      </w:r>
      <w:r w:rsidRPr="007306C6">
        <w:t>, sugerencias de estudio y otras características relevantes</w:t>
      </w:r>
      <w:r w:rsidR="00810B80">
        <w:t xml:space="preserve"> como los exámenes más populares entre nuestros usuarios</w:t>
      </w:r>
      <w:r w:rsidRPr="007306C6">
        <w:t>. También tendrás acceso rápido a tu perfil de usuario y a las últimas actividades y exámenes realizados.</w:t>
      </w:r>
    </w:p>
    <w:p w14:paraId="604A912E" w14:textId="2D777B21" w:rsidR="002E1DD1" w:rsidRDefault="002E1DD1" w:rsidP="0095150D">
      <w:pPr>
        <w:pStyle w:val="Ttulo2"/>
        <w:numPr>
          <w:ilvl w:val="1"/>
          <w:numId w:val="3"/>
        </w:numPr>
        <w:tabs>
          <w:tab w:val="left" w:pos="7655"/>
        </w:tabs>
        <w:ind w:left="1134"/>
      </w:pPr>
      <w:bookmarkStart w:id="4" w:name="_Toc137415019"/>
      <w:bookmarkStart w:id="5" w:name="_Toc137418316"/>
      <w:r>
        <w:t>- Registro:</w:t>
      </w:r>
      <w:bookmarkEnd w:id="4"/>
      <w:bookmarkEnd w:id="5"/>
    </w:p>
    <w:p w14:paraId="631E9A97" w14:textId="6B8F235D" w:rsidR="00722720" w:rsidRDefault="002E1DD1" w:rsidP="00722720">
      <w:pPr>
        <w:pStyle w:val="Prrafodelista"/>
        <w:numPr>
          <w:ilvl w:val="0"/>
          <w:numId w:val="4"/>
        </w:numPr>
      </w:pPr>
      <w:r>
        <w:t xml:space="preserve">Accede a nuestra página principal </w:t>
      </w:r>
      <w:hyperlink r:id="rId16" w:history="1">
        <w:r w:rsidRPr="00722720">
          <w:rPr>
            <w:rStyle w:val="Hipervnculo"/>
            <w:b/>
            <w:bCs/>
          </w:rPr>
          <w:t>Bootstrap.es</w:t>
        </w:r>
      </w:hyperlink>
      <w:r>
        <w:t xml:space="preserve"> desde tu navegador web</w:t>
      </w:r>
      <w:r w:rsidR="00F00C71">
        <w:t>.</w:t>
      </w:r>
    </w:p>
    <w:p w14:paraId="30F126C2" w14:textId="54B4E237" w:rsidR="00F00C71" w:rsidRDefault="00F00C71" w:rsidP="00F00C71">
      <w:pPr>
        <w:ind w:firstLine="0"/>
      </w:pPr>
      <w:r>
        <w:rPr>
          <w:noProof/>
        </w:rPr>
        <w:drawing>
          <wp:inline distT="0" distB="0" distL="0" distR="0" wp14:anchorId="3A5737BD" wp14:editId="75973398">
            <wp:extent cx="5336666" cy="3848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74"/>
                    <a:stretch/>
                  </pic:blipFill>
                  <pic:spPr bwMode="auto">
                    <a:xfrm>
                      <a:off x="0" y="0"/>
                      <a:ext cx="5336666" cy="384810"/>
                    </a:xfrm>
                    <a:prstGeom prst="rect">
                      <a:avLst/>
                    </a:prstGeom>
                    <a:ln>
                      <a:noFill/>
                    </a:ln>
                    <a:extLst>
                      <a:ext uri="{53640926-AAD7-44D8-BBD7-CCE9431645EC}">
                        <a14:shadowObscured xmlns:a14="http://schemas.microsoft.com/office/drawing/2010/main"/>
                      </a:ext>
                    </a:extLst>
                  </pic:spPr>
                </pic:pic>
              </a:graphicData>
            </a:graphic>
          </wp:inline>
        </w:drawing>
      </w:r>
    </w:p>
    <w:p w14:paraId="36A4CBB0" w14:textId="18F6E1D1" w:rsidR="002E1DD1" w:rsidRDefault="002E1DD1" w:rsidP="003A7C9D">
      <w:pPr>
        <w:pStyle w:val="Prrafodelista"/>
        <w:numPr>
          <w:ilvl w:val="0"/>
          <w:numId w:val="4"/>
        </w:numPr>
      </w:pPr>
      <w:r>
        <w:t>Busca la opción "</w:t>
      </w:r>
      <w:r w:rsidR="003A7C9D">
        <w:t>Nuevo usuario</w:t>
      </w:r>
      <w:r>
        <w:t>" en la</w:t>
      </w:r>
      <w:r w:rsidR="00B951FB">
        <w:t xml:space="preserve"> esquina superior derecha de la</w:t>
      </w:r>
      <w:r>
        <w:t xml:space="preserve"> página</w:t>
      </w:r>
      <w:r w:rsidR="00B951FB">
        <w:t>.</w:t>
      </w:r>
    </w:p>
    <w:p w14:paraId="783920E8" w14:textId="3EF21790" w:rsidR="003A7C9D" w:rsidRDefault="003A7C9D" w:rsidP="003A7C9D">
      <w:pPr>
        <w:ind w:firstLine="0"/>
      </w:pPr>
      <w:r>
        <w:rPr>
          <w:noProof/>
        </w:rPr>
        <w:drawing>
          <wp:inline distT="0" distB="0" distL="0" distR="0" wp14:anchorId="687EC148" wp14:editId="1665AF8B">
            <wp:extent cx="5400040" cy="56017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703"/>
                    <a:stretch/>
                  </pic:blipFill>
                  <pic:spPr bwMode="auto">
                    <a:xfrm>
                      <a:off x="0" y="0"/>
                      <a:ext cx="5400040" cy="560174"/>
                    </a:xfrm>
                    <a:prstGeom prst="rect">
                      <a:avLst/>
                    </a:prstGeom>
                    <a:ln>
                      <a:noFill/>
                    </a:ln>
                    <a:extLst>
                      <a:ext uri="{53640926-AAD7-44D8-BBD7-CCE9431645EC}">
                        <a14:shadowObscured xmlns:a14="http://schemas.microsoft.com/office/drawing/2010/main"/>
                      </a:ext>
                    </a:extLst>
                  </pic:spPr>
                </pic:pic>
              </a:graphicData>
            </a:graphic>
          </wp:inline>
        </w:drawing>
      </w:r>
    </w:p>
    <w:p w14:paraId="27ED894D" w14:textId="77777777" w:rsidR="00037C92" w:rsidRDefault="002E1DD1" w:rsidP="00037C92">
      <w:pPr>
        <w:pStyle w:val="Prrafodelista"/>
        <w:numPr>
          <w:ilvl w:val="0"/>
          <w:numId w:val="4"/>
        </w:numPr>
      </w:pPr>
      <w:r>
        <w:t>Haz clic en esa opción para comenzar el proceso de registro.</w:t>
      </w:r>
    </w:p>
    <w:p w14:paraId="51143323" w14:textId="1AB08AD6" w:rsidR="00037C92" w:rsidRDefault="00037C92" w:rsidP="00037C92">
      <w:pPr>
        <w:ind w:firstLine="0"/>
      </w:pPr>
      <w:r>
        <w:rPr>
          <w:noProof/>
        </w:rPr>
        <w:drawing>
          <wp:inline distT="0" distB="0" distL="0" distR="0" wp14:anchorId="01CAF78E" wp14:editId="6287C4D2">
            <wp:extent cx="5394960" cy="244385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535" b="14300"/>
                    <a:stretch/>
                  </pic:blipFill>
                  <pic:spPr bwMode="auto">
                    <a:xfrm>
                      <a:off x="0" y="0"/>
                      <a:ext cx="5396230" cy="2444433"/>
                    </a:xfrm>
                    <a:prstGeom prst="rect">
                      <a:avLst/>
                    </a:prstGeom>
                    <a:ln>
                      <a:noFill/>
                    </a:ln>
                    <a:extLst>
                      <a:ext uri="{53640926-AAD7-44D8-BBD7-CCE9431645EC}">
                        <a14:shadowObscured xmlns:a14="http://schemas.microsoft.com/office/drawing/2010/main"/>
                      </a:ext>
                    </a:extLst>
                  </pic:spPr>
                </pic:pic>
              </a:graphicData>
            </a:graphic>
          </wp:inline>
        </w:drawing>
      </w:r>
    </w:p>
    <w:p w14:paraId="0531430F" w14:textId="28E86281" w:rsidR="00037C92" w:rsidRDefault="002E1DD1" w:rsidP="00912640">
      <w:pPr>
        <w:pStyle w:val="Prrafodelista"/>
        <w:numPr>
          <w:ilvl w:val="0"/>
          <w:numId w:val="4"/>
        </w:numPr>
      </w:pPr>
      <w:r>
        <w:lastRenderedPageBreak/>
        <w:t>Se te pedirá que proporciones cierta información personal, como tu nombre, dirección de correo electrónico y una contraseña segura. Asegúrate de proporcionar información precisa y verídica.</w:t>
      </w:r>
    </w:p>
    <w:p w14:paraId="31E195A0" w14:textId="44ED830E" w:rsidR="00175B55" w:rsidRDefault="00175B55" w:rsidP="00175B55">
      <w:pPr>
        <w:ind w:firstLine="0"/>
      </w:pPr>
      <w:r>
        <w:rPr>
          <w:noProof/>
        </w:rPr>
        <w:drawing>
          <wp:inline distT="0" distB="0" distL="0" distR="0" wp14:anchorId="66C9814E" wp14:editId="2F60BEA1">
            <wp:extent cx="5400040" cy="22942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294255"/>
                    </a:xfrm>
                    <a:prstGeom prst="rect">
                      <a:avLst/>
                    </a:prstGeom>
                  </pic:spPr>
                </pic:pic>
              </a:graphicData>
            </a:graphic>
          </wp:inline>
        </w:drawing>
      </w:r>
    </w:p>
    <w:p w14:paraId="3358E360" w14:textId="2B4AD85E" w:rsidR="002E1DD1" w:rsidRDefault="00426652" w:rsidP="00037C92">
      <w:pPr>
        <w:pStyle w:val="Prrafodelista"/>
        <w:numPr>
          <w:ilvl w:val="0"/>
          <w:numId w:val="4"/>
        </w:numPr>
      </w:pPr>
      <w:r>
        <w:t>Se enviará un</w:t>
      </w:r>
      <w:r w:rsidR="001064E0">
        <w:t xml:space="preserve"> mensaje de correo electrónico</w:t>
      </w:r>
      <w:r w:rsidR="00B33D71">
        <w:t xml:space="preserve"> </w:t>
      </w:r>
      <w:r w:rsidR="00C81122">
        <w:t>a la</w:t>
      </w:r>
      <w:r w:rsidR="001064E0">
        <w:t xml:space="preserve"> cuenta</w:t>
      </w:r>
      <w:r w:rsidR="00C81122">
        <w:t xml:space="preserve"> proporcionada</w:t>
      </w:r>
      <w:r w:rsidR="001064E0">
        <w:t xml:space="preserve"> para </w:t>
      </w:r>
      <w:r w:rsidR="002E1DD1">
        <w:t>verificar tu dirección de correo haciendo clic en un enlace de confirmación enviado a tu bandeja de entrada.</w:t>
      </w:r>
    </w:p>
    <w:p w14:paraId="31A44EBC" w14:textId="2AB71F2C" w:rsidR="00A533C0" w:rsidRDefault="00426652" w:rsidP="00426652">
      <w:pPr>
        <w:ind w:firstLine="0"/>
      </w:pPr>
      <w:r>
        <w:rPr>
          <w:noProof/>
        </w:rPr>
        <w:drawing>
          <wp:inline distT="0" distB="0" distL="0" distR="0" wp14:anchorId="54FA7168" wp14:editId="60256680">
            <wp:extent cx="5400040" cy="45402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54025"/>
                    </a:xfrm>
                    <a:prstGeom prst="rect">
                      <a:avLst/>
                    </a:prstGeom>
                  </pic:spPr>
                </pic:pic>
              </a:graphicData>
            </a:graphic>
          </wp:inline>
        </w:drawing>
      </w:r>
    </w:p>
    <w:p w14:paraId="4C1689B3" w14:textId="77E84688" w:rsidR="00783CBE" w:rsidRDefault="00783CBE" w:rsidP="00426652">
      <w:pPr>
        <w:ind w:firstLine="0"/>
      </w:pPr>
      <w:r>
        <w:rPr>
          <w:noProof/>
        </w:rPr>
        <w:drawing>
          <wp:inline distT="0" distB="0" distL="0" distR="0" wp14:anchorId="24E6D561" wp14:editId="0055DA74">
            <wp:extent cx="5400040" cy="29622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962275"/>
                    </a:xfrm>
                    <a:prstGeom prst="rect">
                      <a:avLst/>
                    </a:prstGeom>
                  </pic:spPr>
                </pic:pic>
              </a:graphicData>
            </a:graphic>
          </wp:inline>
        </w:drawing>
      </w:r>
    </w:p>
    <w:p w14:paraId="2398F111" w14:textId="77777777" w:rsidR="00BF1A1A" w:rsidRDefault="00BF1A1A" w:rsidP="00426652">
      <w:pPr>
        <w:ind w:firstLine="0"/>
      </w:pPr>
    </w:p>
    <w:p w14:paraId="5FCC8BAC" w14:textId="77777777" w:rsidR="00BF1A1A" w:rsidRDefault="00BF1A1A" w:rsidP="00426652">
      <w:pPr>
        <w:ind w:firstLine="0"/>
      </w:pPr>
    </w:p>
    <w:p w14:paraId="378B5984" w14:textId="6AAD7A8B" w:rsidR="008355EB" w:rsidRDefault="00BF1A1A" w:rsidP="00BF1A1A">
      <w:pPr>
        <w:pStyle w:val="Ttulo2"/>
      </w:pPr>
      <w:r>
        <w:lastRenderedPageBreak/>
        <w:t>2.2</w:t>
      </w:r>
      <w:r w:rsidR="00C35810">
        <w:t xml:space="preserve">. </w:t>
      </w:r>
      <w:bookmarkStart w:id="6" w:name="_Toc137415020"/>
      <w:bookmarkStart w:id="7" w:name="_Toc137418317"/>
      <w:r>
        <w:t xml:space="preserve">- </w:t>
      </w:r>
      <w:r w:rsidR="008355EB">
        <w:t>Inicio de sesión:</w:t>
      </w:r>
      <w:bookmarkEnd w:id="6"/>
      <w:bookmarkEnd w:id="7"/>
    </w:p>
    <w:p w14:paraId="618E0EC8" w14:textId="77777777" w:rsidR="00B62F5F" w:rsidRDefault="008355EB" w:rsidP="00B62F5F">
      <w:pPr>
        <w:pStyle w:val="Prrafodelista"/>
        <w:numPr>
          <w:ilvl w:val="0"/>
          <w:numId w:val="7"/>
        </w:numPr>
      </w:pPr>
      <w:r>
        <w:t>Ve a la página principal de nuestra plataforma.</w:t>
      </w:r>
    </w:p>
    <w:p w14:paraId="47A83F78" w14:textId="77777777" w:rsidR="00B62F5F" w:rsidRDefault="008355EB" w:rsidP="00B62F5F">
      <w:pPr>
        <w:pStyle w:val="Prrafodelista"/>
        <w:numPr>
          <w:ilvl w:val="0"/>
          <w:numId w:val="7"/>
        </w:numPr>
      </w:pPr>
      <w:r>
        <w:t>Busca la opción "Iniciar sesión" o "Acceder" en la parte superior de la página.</w:t>
      </w:r>
    </w:p>
    <w:p w14:paraId="72DC6AA8" w14:textId="02BDA712" w:rsidR="007D0133" w:rsidRDefault="007D0133" w:rsidP="007D0133">
      <w:pPr>
        <w:ind w:firstLine="0"/>
      </w:pPr>
      <w:r>
        <w:rPr>
          <w:noProof/>
        </w:rPr>
        <w:drawing>
          <wp:inline distT="0" distB="0" distL="0" distR="0" wp14:anchorId="40BF1C67" wp14:editId="38DDB949">
            <wp:extent cx="5400040" cy="4978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97840"/>
                    </a:xfrm>
                    <a:prstGeom prst="rect">
                      <a:avLst/>
                    </a:prstGeom>
                  </pic:spPr>
                </pic:pic>
              </a:graphicData>
            </a:graphic>
          </wp:inline>
        </w:drawing>
      </w:r>
    </w:p>
    <w:p w14:paraId="3E790476" w14:textId="77777777" w:rsidR="00B62F5F" w:rsidRDefault="008355EB" w:rsidP="00B62F5F">
      <w:pPr>
        <w:pStyle w:val="Prrafodelista"/>
        <w:numPr>
          <w:ilvl w:val="0"/>
          <w:numId w:val="7"/>
        </w:numPr>
      </w:pPr>
      <w:r>
        <w:t>Haz clic en esa opción para acceder a la página de inicio de sesión.</w:t>
      </w:r>
    </w:p>
    <w:p w14:paraId="25E029BC" w14:textId="77777777" w:rsidR="00B62F5F" w:rsidRDefault="008355EB" w:rsidP="00B62F5F">
      <w:pPr>
        <w:pStyle w:val="Prrafodelista"/>
        <w:numPr>
          <w:ilvl w:val="0"/>
          <w:numId w:val="7"/>
        </w:numPr>
      </w:pPr>
      <w:r>
        <w:t>Introduce tu dirección de correo electrónico y la contraseña que elegiste durante el proceso de registro.</w:t>
      </w:r>
    </w:p>
    <w:p w14:paraId="1758553D" w14:textId="1A7A560C" w:rsidR="009B46E3" w:rsidRDefault="00B432ED" w:rsidP="009B46E3">
      <w:pPr>
        <w:ind w:firstLine="0"/>
      </w:pPr>
      <w:r>
        <w:rPr>
          <w:noProof/>
        </w:rPr>
        <w:drawing>
          <wp:inline distT="0" distB="0" distL="0" distR="0" wp14:anchorId="6243CBB2" wp14:editId="6C4DC703">
            <wp:extent cx="5400040" cy="1877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877695"/>
                    </a:xfrm>
                    <a:prstGeom prst="rect">
                      <a:avLst/>
                    </a:prstGeom>
                  </pic:spPr>
                </pic:pic>
              </a:graphicData>
            </a:graphic>
          </wp:inline>
        </w:drawing>
      </w:r>
    </w:p>
    <w:p w14:paraId="4A65ACA0" w14:textId="77777777" w:rsidR="00B432ED" w:rsidRDefault="008355EB" w:rsidP="00B432ED">
      <w:pPr>
        <w:pStyle w:val="Prrafodelista"/>
        <w:numPr>
          <w:ilvl w:val="0"/>
          <w:numId w:val="7"/>
        </w:numPr>
      </w:pPr>
      <w:r>
        <w:t>Haz clic en el botón "Iniciar sesión" para completar el proceso.</w:t>
      </w:r>
    </w:p>
    <w:p w14:paraId="70B371FF" w14:textId="3A2F79F0" w:rsidR="008858E1" w:rsidRDefault="008355EB" w:rsidP="00B432ED">
      <w:pPr>
        <w:pStyle w:val="Prrafodelista"/>
        <w:numPr>
          <w:ilvl w:val="0"/>
          <w:numId w:val="7"/>
        </w:numPr>
      </w:pPr>
      <w:r>
        <w:t>Si los datos ingresados son correctos, serás redirigido a la vista principal personalizada de la plataforma, donde podrás comenzar a explorar y utilizar todas las características disponibles.</w:t>
      </w:r>
    </w:p>
    <w:p w14:paraId="3DFFD209" w14:textId="77777777" w:rsidR="001C2707" w:rsidRDefault="001C2707" w:rsidP="001C2707">
      <w:pPr>
        <w:pStyle w:val="Ttulo2"/>
        <w:ind w:firstLine="0"/>
      </w:pPr>
    </w:p>
    <w:p w14:paraId="01C176FF" w14:textId="63334E89" w:rsidR="005D2300" w:rsidRDefault="005D2300" w:rsidP="001C2707">
      <w:pPr>
        <w:pStyle w:val="Ttulo2"/>
        <w:ind w:firstLine="708"/>
      </w:pPr>
      <w:bookmarkStart w:id="8" w:name="_Toc137415021"/>
      <w:bookmarkStart w:id="9" w:name="_Toc137418318"/>
      <w:r>
        <w:t>2.3</w:t>
      </w:r>
      <w:r w:rsidR="00C35810">
        <w:t>.</w:t>
      </w:r>
      <w:r>
        <w:t xml:space="preserve"> – Inicio de sesión con GOOGLE</w:t>
      </w:r>
      <w:bookmarkEnd w:id="8"/>
      <w:bookmarkEnd w:id="9"/>
    </w:p>
    <w:p w14:paraId="429AEFA4" w14:textId="3DC7F63A" w:rsidR="005D2300" w:rsidRDefault="005D2300" w:rsidP="001C2707">
      <w:pPr>
        <w:ind w:firstLine="426"/>
      </w:pPr>
      <w:r>
        <w:t xml:space="preserve">a) Para acceder con tu cuenta de Google solo tienes que hacer clic en el botón </w:t>
      </w:r>
      <w:r w:rsidR="00F84671">
        <w:t xml:space="preserve">“Iniciar con Google” para redirigirte a la ventana de inicio de sesión de Google </w:t>
      </w:r>
      <w:r w:rsidR="006E399F">
        <w:t>y acceder con sus credenciales.</w:t>
      </w:r>
    </w:p>
    <w:p w14:paraId="1ED080F7" w14:textId="75C4B71F" w:rsidR="006E399F" w:rsidRDefault="006E399F" w:rsidP="005D2300">
      <w:pPr>
        <w:pStyle w:val="Prrafodelista"/>
        <w:ind w:left="786" w:firstLine="0"/>
      </w:pPr>
      <w:r>
        <w:rPr>
          <w:noProof/>
        </w:rPr>
        <w:drawing>
          <wp:inline distT="0" distB="0" distL="0" distR="0" wp14:anchorId="16B22962" wp14:editId="480CBF29">
            <wp:extent cx="4581525" cy="9389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8404"/>
                    <a:stretch/>
                  </pic:blipFill>
                  <pic:spPr bwMode="auto">
                    <a:xfrm>
                      <a:off x="0" y="0"/>
                      <a:ext cx="4581525" cy="938988"/>
                    </a:xfrm>
                    <a:prstGeom prst="rect">
                      <a:avLst/>
                    </a:prstGeom>
                    <a:ln>
                      <a:noFill/>
                    </a:ln>
                    <a:extLst>
                      <a:ext uri="{53640926-AAD7-44D8-BBD7-CCE9431645EC}">
                        <a14:shadowObscured xmlns:a14="http://schemas.microsoft.com/office/drawing/2010/main"/>
                      </a:ext>
                    </a:extLst>
                  </pic:spPr>
                </pic:pic>
              </a:graphicData>
            </a:graphic>
          </wp:inline>
        </w:drawing>
      </w:r>
    </w:p>
    <w:p w14:paraId="3DEAFA70" w14:textId="77777777" w:rsidR="00B432ED" w:rsidRDefault="00B432ED" w:rsidP="005D2300">
      <w:pPr>
        <w:pStyle w:val="Prrafodelista"/>
        <w:ind w:left="786" w:firstLine="0"/>
      </w:pPr>
    </w:p>
    <w:p w14:paraId="54E3A8A2" w14:textId="333DB1D5" w:rsidR="00183A13" w:rsidRDefault="00183A13" w:rsidP="00AA0F41">
      <w:pPr>
        <w:pStyle w:val="Ttulo1"/>
        <w:numPr>
          <w:ilvl w:val="0"/>
          <w:numId w:val="3"/>
        </w:numPr>
        <w:spacing w:before="0"/>
      </w:pPr>
      <w:bookmarkStart w:id="10" w:name="_Toc137415022"/>
      <w:bookmarkStart w:id="11" w:name="_Toc137418319"/>
      <w:r>
        <w:lastRenderedPageBreak/>
        <w:t xml:space="preserve">- </w:t>
      </w:r>
      <w:r w:rsidR="004661CD">
        <w:t>Vista principal</w:t>
      </w:r>
      <w:r w:rsidR="00831613">
        <w:t xml:space="preserve">, una vez </w:t>
      </w:r>
      <w:proofErr w:type="spellStart"/>
      <w:r w:rsidR="00831613">
        <w:t>logeados</w:t>
      </w:r>
      <w:proofErr w:type="spellEnd"/>
      <w:r w:rsidR="00276956">
        <w:t>.</w:t>
      </w:r>
      <w:bookmarkEnd w:id="10"/>
      <w:bookmarkEnd w:id="11"/>
    </w:p>
    <w:p w14:paraId="35D61EFE" w14:textId="47C2400D" w:rsidR="00DA5E90" w:rsidRDefault="00A62F41" w:rsidP="00433323">
      <w:r w:rsidRPr="00A62F41">
        <w:t xml:space="preserve">Una vez que hayas iniciado sesión en tu cuenta, serás dirigido a la vista principal personalizada. Aquí encontrarás una interfaz intuitiva y amigable, diseñada para facilitar tu navegación por la plataforma. La vista principal mostrará </w:t>
      </w:r>
      <w:r w:rsidR="00D96B30">
        <w:t xml:space="preserve">una sección con </w:t>
      </w:r>
      <w:r w:rsidR="00EE1DBA">
        <w:t>“TEST SUGERIDOS”</w:t>
      </w:r>
      <w:r w:rsidR="00BA0F4E">
        <w:t>,</w:t>
      </w:r>
      <w:r w:rsidR="00BA0F4E" w:rsidRPr="00BA0F4E">
        <w:t xml:space="preserve"> </w:t>
      </w:r>
      <w:r w:rsidR="00BA0F4E" w:rsidRPr="00A62F41">
        <w:t>recomendados</w:t>
      </w:r>
      <w:r w:rsidR="00D96B30">
        <w:t xml:space="preserve"> por la propia plataforma, </w:t>
      </w:r>
      <w:r w:rsidR="00EE1DBA">
        <w:t xml:space="preserve">otra de “TEST POPULARES”, exámenes </w:t>
      </w:r>
      <w:r w:rsidR="00D649F5">
        <w:t>más realizados por los usuarios</w:t>
      </w:r>
      <w:r w:rsidR="00EE1DBA">
        <w:t xml:space="preserve"> </w:t>
      </w:r>
      <w:r w:rsidR="00BA0F4E">
        <w:t xml:space="preserve">y </w:t>
      </w:r>
      <w:r w:rsidRPr="00A62F41">
        <w:t>un resumen de tu progreso</w:t>
      </w:r>
      <w:r w:rsidR="00D649F5">
        <w:t xml:space="preserve"> en la sección</w:t>
      </w:r>
      <w:r w:rsidR="00AD1DB3">
        <w:t xml:space="preserve"> de “</w:t>
      </w:r>
      <w:r w:rsidR="0079441A">
        <w:t>TEST REALIZADOS RECIENTEMENTE</w:t>
      </w:r>
      <w:r w:rsidR="00AD1DB3">
        <w:t>”</w:t>
      </w:r>
      <w:r w:rsidR="00080137">
        <w:t xml:space="preserve">. </w:t>
      </w:r>
      <w:r w:rsidRPr="00A62F41">
        <w:t xml:space="preserve">Desde esta página, podrás acceder a todas las funcionalidades principales, como </w:t>
      </w:r>
      <w:r w:rsidR="00080137">
        <w:t xml:space="preserve">las diferentes materias agrupadas por </w:t>
      </w:r>
      <w:r w:rsidR="00FD190C">
        <w:t>categorías</w:t>
      </w:r>
      <w:r w:rsidRPr="00A62F41">
        <w:t>, el seguimiento de tu rendimiento y la gestión de tu cuenta.</w:t>
      </w:r>
    </w:p>
    <w:p w14:paraId="2B8FE1AF" w14:textId="0234560D" w:rsidR="00D96B30" w:rsidRDefault="00D96B30" w:rsidP="00D96B30">
      <w:pPr>
        <w:ind w:firstLine="0"/>
      </w:pPr>
      <w:r>
        <w:rPr>
          <w:noProof/>
        </w:rPr>
        <w:drawing>
          <wp:inline distT="0" distB="0" distL="0" distR="0" wp14:anchorId="2CD5E194" wp14:editId="27AAC21A">
            <wp:extent cx="5400040" cy="29489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48940"/>
                    </a:xfrm>
                    <a:prstGeom prst="rect">
                      <a:avLst/>
                    </a:prstGeom>
                  </pic:spPr>
                </pic:pic>
              </a:graphicData>
            </a:graphic>
          </wp:inline>
        </w:drawing>
      </w:r>
    </w:p>
    <w:p w14:paraId="567585AF" w14:textId="71B4AB01" w:rsidR="00FD190C" w:rsidRDefault="00FD190C" w:rsidP="00D96B30">
      <w:pPr>
        <w:ind w:firstLine="0"/>
      </w:pPr>
      <w:r>
        <w:tab/>
        <w:t xml:space="preserve">Nada </w:t>
      </w:r>
      <w:proofErr w:type="spellStart"/>
      <w:r>
        <w:t>mas</w:t>
      </w:r>
      <w:proofErr w:type="spellEnd"/>
      <w:r>
        <w:t xml:space="preserve"> registrarte aún no tendrás acceso </w:t>
      </w:r>
      <w:r w:rsidR="00380455">
        <w:t>al bloque de “TEST REALIZADOS RECIENTEMENTE” ya que aún no habrás realizado ninguno</w:t>
      </w:r>
      <w:r w:rsidR="0012471C">
        <w:t>, pero</w:t>
      </w:r>
      <w:r w:rsidR="00380455">
        <w:t xml:space="preserve"> seguro que pronto </w:t>
      </w:r>
      <w:r w:rsidR="0012471C">
        <w:t>aparecerá.</w:t>
      </w:r>
    </w:p>
    <w:p w14:paraId="1D6C54BE" w14:textId="5A9BBBC9" w:rsidR="00380455" w:rsidRDefault="00380455" w:rsidP="00D96B30">
      <w:pPr>
        <w:ind w:firstLine="0"/>
      </w:pPr>
      <w:r>
        <w:rPr>
          <w:noProof/>
        </w:rPr>
        <w:drawing>
          <wp:inline distT="0" distB="0" distL="0" distR="0" wp14:anchorId="237FFA5E" wp14:editId="1604D2E3">
            <wp:extent cx="5400040" cy="12274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27455"/>
                    </a:xfrm>
                    <a:prstGeom prst="rect">
                      <a:avLst/>
                    </a:prstGeom>
                  </pic:spPr>
                </pic:pic>
              </a:graphicData>
            </a:graphic>
          </wp:inline>
        </w:drawing>
      </w:r>
    </w:p>
    <w:p w14:paraId="5BCF738A" w14:textId="77777777" w:rsidR="0079441A" w:rsidRDefault="0079441A" w:rsidP="00D96B30">
      <w:pPr>
        <w:ind w:firstLine="0"/>
      </w:pPr>
    </w:p>
    <w:p w14:paraId="67235B3B" w14:textId="77777777" w:rsidR="009A6B29" w:rsidRPr="00DA5E90" w:rsidRDefault="009A6B29" w:rsidP="00D96B30">
      <w:pPr>
        <w:ind w:firstLine="0"/>
      </w:pPr>
    </w:p>
    <w:p w14:paraId="3F9AF1F4" w14:textId="4EA7A763" w:rsidR="00183A13" w:rsidRDefault="00183A13" w:rsidP="00AA0F41">
      <w:pPr>
        <w:pStyle w:val="Ttulo1"/>
        <w:numPr>
          <w:ilvl w:val="0"/>
          <w:numId w:val="3"/>
        </w:numPr>
        <w:spacing w:before="0"/>
      </w:pPr>
      <w:bookmarkStart w:id="12" w:name="_Toc137415023"/>
      <w:bookmarkStart w:id="13" w:name="_Toc137418320"/>
      <w:r>
        <w:lastRenderedPageBreak/>
        <w:t xml:space="preserve">- </w:t>
      </w:r>
      <w:r w:rsidR="004661CD">
        <w:t xml:space="preserve">Acceder a los </w:t>
      </w:r>
      <w:proofErr w:type="spellStart"/>
      <w:r w:rsidR="004661CD">
        <w:t>tests</w:t>
      </w:r>
      <w:proofErr w:type="spellEnd"/>
      <w:r w:rsidR="004661CD">
        <w:t xml:space="preserve"> por materia</w:t>
      </w:r>
      <w:r w:rsidR="005F46F8">
        <w:t>.</w:t>
      </w:r>
      <w:bookmarkEnd w:id="12"/>
      <w:bookmarkEnd w:id="13"/>
    </w:p>
    <w:p w14:paraId="0658D3F7" w14:textId="77777777" w:rsidR="00C86E40" w:rsidRDefault="00226A40" w:rsidP="00C86E40">
      <w:r w:rsidRPr="00226A40">
        <w:t xml:space="preserve">En nuestra plataforma, podrás acceder a los </w:t>
      </w:r>
      <w:proofErr w:type="spellStart"/>
      <w:r w:rsidRPr="00226A40">
        <w:t>tests</w:t>
      </w:r>
      <w:proofErr w:type="spellEnd"/>
      <w:r w:rsidRPr="00226A40">
        <w:t xml:space="preserve"> por materia de manera sencilla. Desde la vista principal, encontrarás un menú o una sección dedicada a las diferentes áreas de estudio disponibles</w:t>
      </w:r>
      <w:r w:rsidR="009A6B29">
        <w:t xml:space="preserve"> agrupadas por </w:t>
      </w:r>
      <w:r w:rsidR="001D2251">
        <w:t>categorías fácilmente reconocibles</w:t>
      </w:r>
      <w:r w:rsidRPr="00226A40">
        <w:t>.</w:t>
      </w:r>
    </w:p>
    <w:p w14:paraId="599C4B62" w14:textId="1F4E2F78" w:rsidR="00C86E40" w:rsidRDefault="00FD13ED" w:rsidP="00C86E40">
      <w:pPr>
        <w:ind w:firstLine="0"/>
      </w:pPr>
      <w:r>
        <w:rPr>
          <w:noProof/>
        </w:rPr>
        <w:drawing>
          <wp:inline distT="0" distB="0" distL="0" distR="0" wp14:anchorId="157FC213" wp14:editId="3E559C01">
            <wp:extent cx="5400040" cy="22987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298700"/>
                    </a:xfrm>
                    <a:prstGeom prst="rect">
                      <a:avLst/>
                    </a:prstGeom>
                  </pic:spPr>
                </pic:pic>
              </a:graphicData>
            </a:graphic>
          </wp:inline>
        </w:drawing>
      </w:r>
    </w:p>
    <w:p w14:paraId="76DCF44B" w14:textId="77777777" w:rsidR="0003011A" w:rsidRDefault="00226A40" w:rsidP="00C86E40">
      <w:r w:rsidRPr="00226A40">
        <w:t xml:space="preserve"> Al seleccionar una materia específica, serás dirigido a una página dedicada a esa materia en particular. Aquí encontrarás una lista de los exámenes disponibles relacionados con dicha materia.</w:t>
      </w:r>
    </w:p>
    <w:p w14:paraId="07CB564B" w14:textId="59E660E3" w:rsidR="0003011A" w:rsidRDefault="006D7081" w:rsidP="008B5918">
      <w:pPr>
        <w:ind w:firstLine="0"/>
      </w:pPr>
      <w:r>
        <w:rPr>
          <w:noProof/>
        </w:rPr>
        <w:drawing>
          <wp:inline distT="0" distB="0" distL="0" distR="0" wp14:anchorId="761FD168" wp14:editId="265E3C9F">
            <wp:extent cx="5400040" cy="30099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09900"/>
                    </a:xfrm>
                    <a:prstGeom prst="rect">
                      <a:avLst/>
                    </a:prstGeom>
                  </pic:spPr>
                </pic:pic>
              </a:graphicData>
            </a:graphic>
          </wp:inline>
        </w:drawing>
      </w:r>
    </w:p>
    <w:p w14:paraId="77F6BECC" w14:textId="7EAB2C65" w:rsidR="00787CF7" w:rsidRPr="00226A40" w:rsidRDefault="00226A40" w:rsidP="00C86E40">
      <w:r w:rsidRPr="00226A40">
        <w:t xml:space="preserve"> Puedes explorar los</w:t>
      </w:r>
      <w:r w:rsidR="006D7081">
        <w:t xml:space="preserve"> diferentes</w:t>
      </w:r>
      <w:r w:rsidRPr="00226A40">
        <w:t xml:space="preserve"> exámenes </w:t>
      </w:r>
      <w:r w:rsidR="006D7081">
        <w:t xml:space="preserve">viendo </w:t>
      </w:r>
      <w:r w:rsidR="00235662">
        <w:t xml:space="preserve">algunos criterios relevantes como </w:t>
      </w:r>
      <w:r w:rsidR="006D7081">
        <w:t>su nombre y el número de preguntas que tiene cada uno de ellos antes de realizarlo</w:t>
      </w:r>
      <w:r w:rsidRPr="00226A40">
        <w:t>. Al seleccionar un examen, serás redirigido a la interfaz de resolución del test, donde podrás responder a las preguntas y recibir retroalimentación inmediata.</w:t>
      </w:r>
    </w:p>
    <w:p w14:paraId="04CEE8FB" w14:textId="3086297E" w:rsidR="00CA6271" w:rsidRDefault="004661CD" w:rsidP="00AA0F41">
      <w:pPr>
        <w:pStyle w:val="Ttulo1"/>
        <w:numPr>
          <w:ilvl w:val="0"/>
          <w:numId w:val="3"/>
        </w:numPr>
      </w:pPr>
      <w:bookmarkStart w:id="14" w:name="_Toc137415024"/>
      <w:bookmarkStart w:id="15" w:name="_Toc137418321"/>
      <w:r>
        <w:lastRenderedPageBreak/>
        <w:t xml:space="preserve">- </w:t>
      </w:r>
      <w:r w:rsidR="00597D63">
        <w:t>Hacer un test</w:t>
      </w:r>
      <w:r w:rsidR="00CA6271">
        <w:t>.</w:t>
      </w:r>
      <w:bookmarkEnd w:id="14"/>
      <w:bookmarkEnd w:id="15"/>
    </w:p>
    <w:p w14:paraId="28B84133" w14:textId="4F692B24" w:rsidR="005824B8" w:rsidRPr="005824B8" w:rsidRDefault="005824B8" w:rsidP="005824B8">
      <w:r w:rsidRPr="005824B8">
        <w:t>Una vez que hayas iniciado sesión en la plataforma, podrás acceder a los test por materia. A continuación, se describen las modalidades y dificultades disponibles para realizar los test.</w:t>
      </w:r>
    </w:p>
    <w:p w14:paraId="68FE6E55" w14:textId="4B21B01C" w:rsidR="00CA6271" w:rsidRDefault="00CA6271" w:rsidP="00433323">
      <w:pPr>
        <w:pStyle w:val="Ttulo2"/>
      </w:pPr>
      <w:bookmarkStart w:id="16" w:name="_Toc137415025"/>
      <w:bookmarkStart w:id="17" w:name="_Toc137418322"/>
      <w:r>
        <w:t>5.</w:t>
      </w:r>
      <w:r w:rsidR="00B25A0B">
        <w:t>1</w:t>
      </w:r>
      <w:r>
        <w:t>.- Modalidades.</w:t>
      </w:r>
      <w:bookmarkEnd w:id="16"/>
      <w:bookmarkEnd w:id="17"/>
    </w:p>
    <w:p w14:paraId="13F53DFA" w14:textId="4E3D72B3" w:rsidR="00CA6271" w:rsidRDefault="00CA6271" w:rsidP="00F94E70">
      <w:pPr>
        <w:pStyle w:val="Ttulo3"/>
        <w:ind w:left="707"/>
      </w:pPr>
      <w:bookmarkStart w:id="18" w:name="_Toc137415026"/>
      <w:bookmarkStart w:id="19" w:name="_Toc137418323"/>
      <w:r>
        <w:t>5.</w:t>
      </w:r>
      <w:r w:rsidR="00B25A0B">
        <w:t>1</w:t>
      </w:r>
      <w:r>
        <w:t>.1.- Modalidad “Practicar test”.</w:t>
      </w:r>
      <w:bookmarkEnd w:id="18"/>
      <w:bookmarkEnd w:id="19"/>
    </w:p>
    <w:p w14:paraId="149C226A" w14:textId="1213649D" w:rsidR="00D72CD1" w:rsidRDefault="00F94E70" w:rsidP="00D72CD1">
      <w:r w:rsidRPr="00F94E70">
        <w:t xml:space="preserve">En esta modalidad, podrás realizar un test de forma individual y sin restricciones de tiempo. Es ideal para repasar y familiarizarte con el contenido de la materia. Podrás acceder a los diferentes temas o secciones y seleccionar el tipo de </w:t>
      </w:r>
      <w:r w:rsidR="00D72CD1">
        <w:t>test</w:t>
      </w:r>
      <w:r w:rsidRPr="00F94E70">
        <w:t xml:space="preserve"> que deseas responder.</w:t>
      </w:r>
    </w:p>
    <w:p w14:paraId="796E212B" w14:textId="4E4762B2" w:rsidR="00D72CD1" w:rsidRDefault="00D72CD1" w:rsidP="00D72CD1">
      <w:r>
        <w:t xml:space="preserve">En esta modalidad tendrás </w:t>
      </w:r>
      <w:r w:rsidR="00D90E1B">
        <w:t>completa libertad de respuesta hasta dar con la solución correcta a cada pregunta.</w:t>
      </w:r>
    </w:p>
    <w:p w14:paraId="2071FEC3" w14:textId="68C77CE8" w:rsidR="00D90E1B" w:rsidRDefault="00776797" w:rsidP="00876827">
      <w:pPr>
        <w:spacing w:line="360" w:lineRule="auto"/>
        <w:ind w:firstLine="0"/>
      </w:pPr>
      <w:r>
        <w:rPr>
          <w:noProof/>
        </w:rPr>
        <w:drawing>
          <wp:inline distT="0" distB="0" distL="0" distR="0" wp14:anchorId="480FCFCF" wp14:editId="5B7462F7">
            <wp:extent cx="5400040" cy="18910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891030"/>
                    </a:xfrm>
                    <a:prstGeom prst="rect">
                      <a:avLst/>
                    </a:prstGeom>
                  </pic:spPr>
                </pic:pic>
              </a:graphicData>
            </a:graphic>
          </wp:inline>
        </w:drawing>
      </w:r>
    </w:p>
    <w:p w14:paraId="1047409C" w14:textId="0183C284" w:rsidR="00CA6271" w:rsidRDefault="00CA6271" w:rsidP="00876827">
      <w:pPr>
        <w:pStyle w:val="Ttulo3"/>
        <w:ind w:left="707"/>
      </w:pPr>
      <w:bookmarkStart w:id="20" w:name="_Toc137415027"/>
      <w:bookmarkStart w:id="21" w:name="_Toc137418324"/>
      <w:r>
        <w:t>5.</w:t>
      </w:r>
      <w:r w:rsidR="00B25A0B">
        <w:t>1</w:t>
      </w:r>
      <w:r>
        <w:t>.2.- Modalidad “Desafío</w:t>
      </w:r>
      <w:r w:rsidR="00876827">
        <w:t xml:space="preserve"> </w:t>
      </w:r>
      <w:r>
        <w:t>test”.</w:t>
      </w:r>
      <w:bookmarkEnd w:id="20"/>
      <w:bookmarkEnd w:id="21"/>
    </w:p>
    <w:p w14:paraId="7BF638D9" w14:textId="10A8EB7B" w:rsidR="00876827" w:rsidRDefault="00876827" w:rsidP="00876827">
      <w:r w:rsidRPr="00876827">
        <w:t>En esta modalidad, podrás desafiarte a ti mismo</w:t>
      </w:r>
      <w:r>
        <w:t xml:space="preserve"> y comprobar si realmente tienes los conocimientos para superar cada uno de los test</w:t>
      </w:r>
      <w:r w:rsidRPr="00876827">
        <w:t xml:space="preserve">. </w:t>
      </w:r>
      <w:r w:rsidR="00334F99">
        <w:t>En esta modalidad, l</w:t>
      </w:r>
      <w:r w:rsidRPr="00876827">
        <w:t>os test</w:t>
      </w:r>
      <w:r w:rsidR="00593899">
        <w:t xml:space="preserve"> solo dispondrán de una sola oportunidad para acertar la respuesta correcta de cada una de sus preguntas, sin poder volver a dar otra respuesta</w:t>
      </w:r>
      <w:r w:rsidRPr="00876827">
        <w:t>.</w:t>
      </w:r>
    </w:p>
    <w:p w14:paraId="69356AD9" w14:textId="170C651B" w:rsidR="00757E26" w:rsidRDefault="002A4D42" w:rsidP="00757E26">
      <w:pPr>
        <w:ind w:firstLine="0"/>
      </w:pPr>
      <w:r>
        <w:rPr>
          <w:noProof/>
        </w:rPr>
        <w:drawing>
          <wp:inline distT="0" distB="0" distL="0" distR="0" wp14:anchorId="518F8D6E" wp14:editId="36854B76">
            <wp:extent cx="5400040" cy="19456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945640"/>
                    </a:xfrm>
                    <a:prstGeom prst="rect">
                      <a:avLst/>
                    </a:prstGeom>
                  </pic:spPr>
                </pic:pic>
              </a:graphicData>
            </a:graphic>
          </wp:inline>
        </w:drawing>
      </w:r>
    </w:p>
    <w:p w14:paraId="332EA598" w14:textId="66FE542D" w:rsidR="00C07E00" w:rsidRDefault="00C07E00" w:rsidP="00C24E82">
      <w:r>
        <w:lastRenderedPageBreak/>
        <w:t>Una vez seleccionada la modalidad siempre se puede</w:t>
      </w:r>
      <w:r w:rsidR="00C24E82">
        <w:t>s</w:t>
      </w:r>
      <w:r>
        <w:t xml:space="preserve"> volver atrás por si </w:t>
      </w:r>
      <w:r w:rsidR="00C24E82">
        <w:t xml:space="preserve">te </w:t>
      </w:r>
      <w:r>
        <w:t>h</w:t>
      </w:r>
      <w:r w:rsidR="00C24E82">
        <w:t>as equivocado o si lo has pensado mejor y deseas cambiarla.</w:t>
      </w:r>
    </w:p>
    <w:p w14:paraId="29871751" w14:textId="19A88981" w:rsidR="00C24E82" w:rsidRDefault="00D129EC" w:rsidP="00C24E82">
      <w:pPr>
        <w:ind w:firstLine="0"/>
      </w:pPr>
      <w:r>
        <w:rPr>
          <w:noProof/>
        </w:rPr>
        <w:drawing>
          <wp:inline distT="0" distB="0" distL="0" distR="0" wp14:anchorId="71AFEB9B" wp14:editId="690B92D3">
            <wp:extent cx="5400040" cy="18364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836420"/>
                    </a:xfrm>
                    <a:prstGeom prst="rect">
                      <a:avLst/>
                    </a:prstGeom>
                  </pic:spPr>
                </pic:pic>
              </a:graphicData>
            </a:graphic>
          </wp:inline>
        </w:drawing>
      </w:r>
    </w:p>
    <w:p w14:paraId="2B0453BA" w14:textId="5F9928C8" w:rsidR="00CA6271" w:rsidRDefault="00CA6271" w:rsidP="00433323">
      <w:pPr>
        <w:pStyle w:val="Ttulo2"/>
      </w:pPr>
      <w:bookmarkStart w:id="22" w:name="_Toc137415028"/>
      <w:bookmarkStart w:id="23" w:name="_Toc137418325"/>
      <w:r>
        <w:t>5.</w:t>
      </w:r>
      <w:r w:rsidR="00B25A0B">
        <w:t>2</w:t>
      </w:r>
      <w:r>
        <w:t>.- Dificultades.</w:t>
      </w:r>
      <w:bookmarkEnd w:id="22"/>
      <w:bookmarkEnd w:id="23"/>
    </w:p>
    <w:p w14:paraId="4DCC3B1F" w14:textId="18D69D34" w:rsidR="00CA6271" w:rsidRPr="00CA6271" w:rsidRDefault="00CA6271" w:rsidP="00526D50">
      <w:pPr>
        <w:pStyle w:val="Ttulo3"/>
        <w:ind w:left="707"/>
      </w:pPr>
      <w:bookmarkStart w:id="24" w:name="_Toc137415029"/>
      <w:bookmarkStart w:id="25" w:name="_Toc137418326"/>
      <w:r>
        <w:t>5.</w:t>
      </w:r>
      <w:r w:rsidR="00B25A0B">
        <w:t>2</w:t>
      </w:r>
      <w:r>
        <w:t>.1.- Dificultad “Fácil”.</w:t>
      </w:r>
      <w:bookmarkEnd w:id="24"/>
      <w:bookmarkEnd w:id="25"/>
    </w:p>
    <w:p w14:paraId="0C033326" w14:textId="3B5E9AA3" w:rsidR="00CA6271" w:rsidRDefault="00666795" w:rsidP="00666795">
      <w:r w:rsidRPr="00666795">
        <w:t xml:space="preserve">En esta dificultad, los test </w:t>
      </w:r>
      <w:r w:rsidR="00582180">
        <w:t>mostrarán</w:t>
      </w:r>
      <w:r w:rsidR="00FB74AA">
        <w:t>,</w:t>
      </w:r>
      <w:r w:rsidR="00582180">
        <w:t xml:space="preserve"> al</w:t>
      </w:r>
      <w:r w:rsidR="00FB74AA">
        <w:t xml:space="preserve"> mismo</w:t>
      </w:r>
      <w:r w:rsidR="00582180">
        <w:t xml:space="preserve"> momento de responder</w:t>
      </w:r>
      <w:r w:rsidR="00FB74AA">
        <w:t>,</w:t>
      </w:r>
      <w:r w:rsidR="00582180">
        <w:t xml:space="preserve"> la nota que se aplica al total del mismo</w:t>
      </w:r>
      <w:r w:rsidR="002B6A22">
        <w:t xml:space="preserve"> para la pregunta que has respondido</w:t>
      </w:r>
      <w:r w:rsidRPr="00666795">
        <w:t xml:space="preserve">. Es adecuada para aquellos que están empezando a aprender sobre la materia o desean </w:t>
      </w:r>
      <w:r w:rsidR="00582180">
        <w:t>comprobar al momento si han acertado</w:t>
      </w:r>
      <w:r w:rsidR="006321E1">
        <w:t xml:space="preserve"> la pregunta </w:t>
      </w:r>
      <w:r w:rsidR="00582180">
        <w:t>o no</w:t>
      </w:r>
      <w:r w:rsidRPr="00666795">
        <w:t>.</w:t>
      </w:r>
    </w:p>
    <w:p w14:paraId="38656757" w14:textId="36CD87D7" w:rsidR="003D2DCD" w:rsidRPr="00CA6271" w:rsidRDefault="003D2DCD" w:rsidP="003D2DCD">
      <w:pPr>
        <w:ind w:firstLine="0"/>
      </w:pPr>
      <w:r>
        <w:rPr>
          <w:noProof/>
        </w:rPr>
        <w:drawing>
          <wp:inline distT="0" distB="0" distL="0" distR="0" wp14:anchorId="05E121BE" wp14:editId="4D3D85EA">
            <wp:extent cx="5400040" cy="1409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409700"/>
                    </a:xfrm>
                    <a:prstGeom prst="rect">
                      <a:avLst/>
                    </a:prstGeom>
                  </pic:spPr>
                </pic:pic>
              </a:graphicData>
            </a:graphic>
          </wp:inline>
        </w:drawing>
      </w:r>
    </w:p>
    <w:p w14:paraId="54DC2EDF" w14:textId="74A6BF6F" w:rsidR="00CA6271" w:rsidRDefault="00CA6271" w:rsidP="00526D50">
      <w:pPr>
        <w:pStyle w:val="Ttulo3"/>
        <w:ind w:left="707"/>
      </w:pPr>
      <w:bookmarkStart w:id="26" w:name="_Toc137415030"/>
      <w:bookmarkStart w:id="27" w:name="_Toc137418327"/>
      <w:r>
        <w:t>5.</w:t>
      </w:r>
      <w:r w:rsidR="00B25A0B">
        <w:t>2</w:t>
      </w:r>
      <w:r>
        <w:t>.2.- Dificultad “Difícil”.</w:t>
      </w:r>
      <w:bookmarkEnd w:id="26"/>
      <w:bookmarkEnd w:id="27"/>
    </w:p>
    <w:p w14:paraId="57A6A49F" w14:textId="375F2799" w:rsidR="00CA6271" w:rsidRDefault="00B03CCE" w:rsidP="00B03CCE">
      <w:r w:rsidRPr="00B03CCE">
        <w:t>En esta dificultad, los test</w:t>
      </w:r>
      <w:r w:rsidR="006321E1">
        <w:t xml:space="preserve"> no mostrarán la corrección de las preguntas al momento de hacerlas ni su nota, sino que será al final de</w:t>
      </w:r>
      <w:r w:rsidR="00FB74AA">
        <w:t xml:space="preserve"> todas ellas cuando pueda</w:t>
      </w:r>
      <w:r w:rsidR="002B6A22">
        <w:t xml:space="preserve">s </w:t>
      </w:r>
      <w:r w:rsidR="00FB74AA">
        <w:t>comprobar que</w:t>
      </w:r>
      <w:r w:rsidR="002B6A22">
        <w:t xml:space="preserve"> nota</w:t>
      </w:r>
      <w:r w:rsidR="00FB74AA">
        <w:t xml:space="preserve"> ha</w:t>
      </w:r>
      <w:r w:rsidR="002B6A22">
        <w:t>s</w:t>
      </w:r>
      <w:r w:rsidR="00FB74AA">
        <w:t xml:space="preserve"> sacado</w:t>
      </w:r>
      <w:r w:rsidR="00B117A0">
        <w:t>, cuales has acertado y cuales fallado</w:t>
      </w:r>
      <w:r w:rsidRPr="00B03CCE">
        <w:t>. Es ideal para aquellos que tienen un buen conocimiento de la materia y desean poner a prueba su nivel de comprensión y habilidades avanzadas.</w:t>
      </w:r>
    </w:p>
    <w:p w14:paraId="73A65AC1" w14:textId="7469D564" w:rsidR="00B03CCE" w:rsidRDefault="001E4FB2" w:rsidP="00B03CCE">
      <w:pPr>
        <w:ind w:firstLine="0"/>
      </w:pPr>
      <w:r>
        <w:rPr>
          <w:noProof/>
        </w:rPr>
        <w:drawing>
          <wp:inline distT="0" distB="0" distL="0" distR="0" wp14:anchorId="1B2C46AE" wp14:editId="2EE064E7">
            <wp:extent cx="5400040" cy="137604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76045"/>
                    </a:xfrm>
                    <a:prstGeom prst="rect">
                      <a:avLst/>
                    </a:prstGeom>
                  </pic:spPr>
                </pic:pic>
              </a:graphicData>
            </a:graphic>
          </wp:inline>
        </w:drawing>
      </w:r>
    </w:p>
    <w:p w14:paraId="4CDD5997" w14:textId="4EE924D9" w:rsidR="008611C0" w:rsidRDefault="008611C0" w:rsidP="00FC2F9F">
      <w:r>
        <w:lastRenderedPageBreak/>
        <w:t xml:space="preserve">Una vez </w:t>
      </w:r>
      <w:r w:rsidR="00FF5F04">
        <w:t xml:space="preserve">elegida la modalidad y la dificultad del test ya podemos comenzar a realizarlo. Fíjate que siempre tendrás el contador de tiempo para ir registrando tus propias marcas </w:t>
      </w:r>
      <w:r w:rsidR="00FC2F9F">
        <w:t>y poder superarte con cada intento.</w:t>
      </w:r>
      <w:r w:rsidR="00B117A0">
        <w:t xml:space="preserve"> Además de la información elegida anteriormente para dicho test.</w:t>
      </w:r>
    </w:p>
    <w:p w14:paraId="6AA95F4B" w14:textId="28A377BA" w:rsidR="00B03CCE" w:rsidRDefault="00B03CCE" w:rsidP="0081331A">
      <w:pPr>
        <w:spacing w:line="360" w:lineRule="auto"/>
        <w:ind w:firstLine="0"/>
      </w:pPr>
      <w:r>
        <w:rPr>
          <w:noProof/>
        </w:rPr>
        <w:drawing>
          <wp:inline distT="0" distB="0" distL="0" distR="0" wp14:anchorId="2234ED71" wp14:editId="79976822">
            <wp:extent cx="5400040" cy="29102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10205"/>
                    </a:xfrm>
                    <a:prstGeom prst="rect">
                      <a:avLst/>
                    </a:prstGeom>
                  </pic:spPr>
                </pic:pic>
              </a:graphicData>
            </a:graphic>
          </wp:inline>
        </w:drawing>
      </w:r>
    </w:p>
    <w:p w14:paraId="6DBFB056" w14:textId="31C701DD" w:rsidR="00271B16" w:rsidRDefault="00271B16" w:rsidP="00DA6ED7">
      <w:r>
        <w:t>Al final del mismo, tendrás el botón para dar por finalizado el test</w:t>
      </w:r>
      <w:r w:rsidR="0081331A">
        <w:t>.</w:t>
      </w:r>
    </w:p>
    <w:p w14:paraId="1E541BA9" w14:textId="4D18E827" w:rsidR="00271B16" w:rsidRDefault="00271B16" w:rsidP="0081331A">
      <w:pPr>
        <w:spacing w:line="360" w:lineRule="auto"/>
        <w:ind w:firstLine="0"/>
      </w:pPr>
      <w:r>
        <w:rPr>
          <w:noProof/>
        </w:rPr>
        <w:drawing>
          <wp:inline distT="0" distB="0" distL="0" distR="0" wp14:anchorId="4F8EF429" wp14:editId="16A28665">
            <wp:extent cx="5400040" cy="215519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155190"/>
                    </a:xfrm>
                    <a:prstGeom prst="rect">
                      <a:avLst/>
                    </a:prstGeom>
                  </pic:spPr>
                </pic:pic>
              </a:graphicData>
            </a:graphic>
          </wp:inline>
        </w:drawing>
      </w:r>
    </w:p>
    <w:p w14:paraId="6A18E764" w14:textId="25D06938" w:rsidR="00DA6ED7" w:rsidRDefault="0081331A" w:rsidP="0081331A">
      <w:r>
        <w:t>S</w:t>
      </w:r>
      <w:r w:rsidRPr="00FD56A4">
        <w:t>e te proporcionará una evaluación de tus respuestas y podrás ver tus resultados y progreso en la materia.</w:t>
      </w:r>
    </w:p>
    <w:p w14:paraId="706675A9" w14:textId="7D9C516C" w:rsidR="0081331A" w:rsidRDefault="0081331A" w:rsidP="00B03CCE">
      <w:pPr>
        <w:ind w:firstLine="0"/>
      </w:pPr>
      <w:r>
        <w:rPr>
          <w:noProof/>
        </w:rPr>
        <w:drawing>
          <wp:inline distT="0" distB="0" distL="0" distR="0" wp14:anchorId="70ECA114" wp14:editId="1646F30A">
            <wp:extent cx="5400040" cy="875665"/>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875665"/>
                    </a:xfrm>
                    <a:prstGeom prst="rect">
                      <a:avLst/>
                    </a:prstGeom>
                  </pic:spPr>
                </pic:pic>
              </a:graphicData>
            </a:graphic>
          </wp:inline>
        </w:drawing>
      </w:r>
    </w:p>
    <w:p w14:paraId="4DC5321B" w14:textId="2E11DEEB" w:rsidR="00597D63" w:rsidRDefault="00597D63" w:rsidP="00AA0F41">
      <w:pPr>
        <w:pStyle w:val="Ttulo1"/>
        <w:numPr>
          <w:ilvl w:val="0"/>
          <w:numId w:val="3"/>
        </w:numPr>
      </w:pPr>
      <w:bookmarkStart w:id="28" w:name="_Toc137415031"/>
      <w:bookmarkStart w:id="29" w:name="_Toc137418328"/>
      <w:r>
        <w:lastRenderedPageBreak/>
        <w:t>Mi perfil de usuario.</w:t>
      </w:r>
      <w:bookmarkEnd w:id="28"/>
      <w:bookmarkEnd w:id="29"/>
    </w:p>
    <w:p w14:paraId="08AD4741" w14:textId="587EDDE4" w:rsidR="00597D63" w:rsidRDefault="00597D63" w:rsidP="00433323">
      <w:r>
        <w:t xml:space="preserve">Aquí </w:t>
      </w:r>
      <w:r w:rsidR="008706CF">
        <w:t>podrás gestionar tus datos de usuario. Además</w:t>
      </w:r>
      <w:r w:rsidR="003D4DFC">
        <w:t>,</w:t>
      </w:r>
      <w:r w:rsidR="008706CF">
        <w:t xml:space="preserve"> </w:t>
      </w:r>
      <w:r>
        <w:t>encontrarás estadísticas sobre los test realizados, así como también, podrás ver tus intentos</w:t>
      </w:r>
      <w:r w:rsidR="008706CF">
        <w:t xml:space="preserve"> de test, para ver donde te has equivocado</w:t>
      </w:r>
      <w:r w:rsidR="003D4DFC">
        <w:t xml:space="preserve"> y en que materias tienes que reforzar tus conocimientos</w:t>
      </w:r>
      <w:r w:rsidR="008706CF">
        <w:t>.</w:t>
      </w:r>
    </w:p>
    <w:p w14:paraId="03A83DE7" w14:textId="5D4C3D63" w:rsidR="003D4DFC" w:rsidRDefault="003D4DFC" w:rsidP="00433323">
      <w:r>
        <w:t>El acceso a este apartado lo encontraras haciendo clic sobre tu nombre en la parte superior derecha de la pantalla y, de</w:t>
      </w:r>
      <w:r w:rsidR="006F340C">
        <w:t xml:space="preserve"> nuevo, en “Perfil”.</w:t>
      </w:r>
    </w:p>
    <w:p w14:paraId="3C651A0C" w14:textId="25A45919" w:rsidR="003D4DFC" w:rsidRDefault="003D4DFC" w:rsidP="006F340C">
      <w:pPr>
        <w:spacing w:line="360" w:lineRule="auto"/>
        <w:ind w:firstLine="0"/>
      </w:pPr>
      <w:r>
        <w:rPr>
          <w:noProof/>
        </w:rPr>
        <w:drawing>
          <wp:inline distT="0" distB="0" distL="0" distR="0" wp14:anchorId="2CFACF94" wp14:editId="381121E3">
            <wp:extent cx="5400040" cy="56959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569595"/>
                    </a:xfrm>
                    <a:prstGeom prst="rect">
                      <a:avLst/>
                    </a:prstGeom>
                  </pic:spPr>
                </pic:pic>
              </a:graphicData>
            </a:graphic>
          </wp:inline>
        </w:drawing>
      </w:r>
    </w:p>
    <w:p w14:paraId="6FEBB92F" w14:textId="61111525" w:rsidR="008706CF" w:rsidRDefault="008706CF" w:rsidP="00433323">
      <w:pPr>
        <w:pStyle w:val="Ttulo2"/>
      </w:pPr>
      <w:bookmarkStart w:id="30" w:name="_Toc137415032"/>
      <w:bookmarkStart w:id="31" w:name="_Toc137418329"/>
      <w:r>
        <w:t>6.1.- Gestión de tus datos de usuario.</w:t>
      </w:r>
      <w:bookmarkEnd w:id="30"/>
      <w:bookmarkEnd w:id="31"/>
    </w:p>
    <w:p w14:paraId="09DE54DB" w14:textId="77777777" w:rsidR="00D27CBF" w:rsidRDefault="00D27CBF" w:rsidP="00D27CBF">
      <w:r w:rsidRPr="00D27CBF">
        <w:t>En esta sección de la plataforma, tendrás la opción de gestionar tus datos de usuario. Esto incluye la posibilidad de cambiar tu contraseña y realizar otros ajustes relacionados con tu cuenta. Podrás acceder a esta función desde tu perfil o</w:t>
      </w:r>
      <w:r>
        <w:t xml:space="preserve"> c</w:t>
      </w:r>
      <w:r w:rsidRPr="00D27CBF">
        <w:t>onfiguración de usuario. Asegúrate de mantener tus datos actualizados y seguros para garantizar una experiencia óptima en la plataforma.</w:t>
      </w:r>
    </w:p>
    <w:p w14:paraId="00CDBD71" w14:textId="15877D4B" w:rsidR="008A5C64" w:rsidRDefault="00633F71" w:rsidP="000A1F83">
      <w:pPr>
        <w:spacing w:line="360" w:lineRule="auto"/>
        <w:ind w:firstLine="0"/>
      </w:pPr>
      <w:r>
        <w:rPr>
          <w:noProof/>
        </w:rPr>
        <w:drawing>
          <wp:inline distT="0" distB="0" distL="0" distR="0" wp14:anchorId="1C5E012F" wp14:editId="78898345">
            <wp:extent cx="5400040" cy="29730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973070"/>
                    </a:xfrm>
                    <a:prstGeom prst="rect">
                      <a:avLst/>
                    </a:prstGeom>
                  </pic:spPr>
                </pic:pic>
              </a:graphicData>
            </a:graphic>
          </wp:inline>
        </w:drawing>
      </w:r>
    </w:p>
    <w:p w14:paraId="1F12107B" w14:textId="77777777" w:rsidR="00F77215" w:rsidRDefault="00F77215" w:rsidP="000A1F83">
      <w:pPr>
        <w:spacing w:line="360" w:lineRule="auto"/>
        <w:ind w:firstLine="0"/>
      </w:pPr>
    </w:p>
    <w:p w14:paraId="42B9FA8B" w14:textId="77777777" w:rsidR="00F77215" w:rsidRPr="008706CF" w:rsidRDefault="00F77215" w:rsidP="000A1F83">
      <w:pPr>
        <w:spacing w:line="360" w:lineRule="auto"/>
        <w:ind w:firstLine="0"/>
      </w:pPr>
    </w:p>
    <w:p w14:paraId="2371CA5B" w14:textId="4B342F57" w:rsidR="00597D63" w:rsidRDefault="00597D63" w:rsidP="00433323">
      <w:pPr>
        <w:pStyle w:val="Ttulo2"/>
      </w:pPr>
      <w:bookmarkStart w:id="32" w:name="_Toc137415033"/>
      <w:bookmarkStart w:id="33" w:name="_Toc137418330"/>
      <w:r>
        <w:lastRenderedPageBreak/>
        <w:t>6.</w:t>
      </w:r>
      <w:r w:rsidR="008706CF">
        <w:t>2</w:t>
      </w:r>
      <w:r>
        <w:t>.- Visualización de un intento de test.</w:t>
      </w:r>
      <w:bookmarkEnd w:id="32"/>
      <w:bookmarkEnd w:id="33"/>
    </w:p>
    <w:p w14:paraId="4A3ECCB0" w14:textId="014DD7CF" w:rsidR="00A634AB" w:rsidRDefault="00A634AB" w:rsidP="00366978">
      <w:r>
        <w:t xml:space="preserve">En esta sección, lo primero que encontrarás será un bloque informativo de tu progreso en la plataforma, con </w:t>
      </w:r>
      <w:r w:rsidR="004A77EF">
        <w:t xml:space="preserve">las estadísticas de la nota media entre todos los test realizados, </w:t>
      </w:r>
      <w:r w:rsidR="002C221B">
        <w:t>cuantos has hecho ya, tu materia favorita y la nota de tu último test completado</w:t>
      </w:r>
      <w:r w:rsidR="00F77215">
        <w:t>.</w:t>
      </w:r>
    </w:p>
    <w:p w14:paraId="583F0590" w14:textId="77777777" w:rsidR="00EE4AC8" w:rsidRDefault="00F77215" w:rsidP="00EE4AC8">
      <w:pPr>
        <w:spacing w:line="360" w:lineRule="auto"/>
        <w:ind w:firstLine="0"/>
      </w:pPr>
      <w:r>
        <w:rPr>
          <w:noProof/>
        </w:rPr>
        <w:drawing>
          <wp:inline distT="0" distB="0" distL="0" distR="0" wp14:anchorId="71159FB6" wp14:editId="0F64AF2D">
            <wp:extent cx="5400040" cy="29178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17825"/>
                    </a:xfrm>
                    <a:prstGeom prst="rect">
                      <a:avLst/>
                    </a:prstGeom>
                  </pic:spPr>
                </pic:pic>
              </a:graphicData>
            </a:graphic>
          </wp:inline>
        </w:drawing>
      </w:r>
    </w:p>
    <w:p w14:paraId="370D478E" w14:textId="77777777" w:rsidR="00EE4AC8" w:rsidRDefault="00366978" w:rsidP="00366978">
      <w:pPr>
        <w:rPr>
          <w:noProof/>
        </w:rPr>
      </w:pPr>
      <w:r>
        <w:t xml:space="preserve">Después de completar un test, podrás acceder a la visualización de tu intento. Esta función te permitirá revisar las preguntas que respondiste, así como las respuestas que seleccionaste en cada una de ellas. Podrás ver si tus respuestas fueron correctas o incorrectas y, en caso de ser incorrectas, podrás ver la respuesta correcta. </w:t>
      </w:r>
      <w:r w:rsidRPr="00366978">
        <w:t>Esta retroalimentación te ayudará a identificar tus áreas de mejora y fortaleza en la materia.</w:t>
      </w:r>
      <w:r w:rsidR="00EE4AC8" w:rsidRPr="00EE4AC8">
        <w:rPr>
          <w:noProof/>
        </w:rPr>
        <w:t xml:space="preserve"> </w:t>
      </w:r>
    </w:p>
    <w:p w14:paraId="45C610B3" w14:textId="768DC00A" w:rsidR="00366978" w:rsidRDefault="00EE4AC8" w:rsidP="00EE4AC8">
      <w:pPr>
        <w:ind w:firstLine="0"/>
      </w:pPr>
      <w:r>
        <w:rPr>
          <w:noProof/>
        </w:rPr>
        <w:drawing>
          <wp:inline distT="0" distB="0" distL="0" distR="0" wp14:anchorId="4830251A" wp14:editId="1E620CFE">
            <wp:extent cx="5400040" cy="26758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675890"/>
                    </a:xfrm>
                    <a:prstGeom prst="rect">
                      <a:avLst/>
                    </a:prstGeom>
                  </pic:spPr>
                </pic:pic>
              </a:graphicData>
            </a:graphic>
          </wp:inline>
        </w:drawing>
      </w:r>
    </w:p>
    <w:p w14:paraId="0B27B03E" w14:textId="77777777" w:rsidR="00EE4AC8" w:rsidRDefault="00366978" w:rsidP="00366978">
      <w:r>
        <w:lastRenderedPageBreak/>
        <w:t xml:space="preserve">La visualización del intento de test también </w:t>
      </w:r>
      <w:r w:rsidR="00F11DCD">
        <w:t>incluye</w:t>
      </w:r>
      <w:r>
        <w:t xml:space="preserve"> estadísticas y métricas relacionadas con tu desempeño, como la puntuación obtenida</w:t>
      </w:r>
      <w:r w:rsidR="00310A49">
        <w:t>,</w:t>
      </w:r>
      <w:r>
        <w:t xml:space="preserve"> el tiempo utilizado</w:t>
      </w:r>
      <w:r w:rsidR="00310A49">
        <w:t xml:space="preserve"> o los intentos que llevas del mismo</w:t>
      </w:r>
      <w:r>
        <w:t>. Esta información te brindará una visión general de tu rendimiento y te permitirá monitorear tu progreso a lo largo del tiempo.</w:t>
      </w:r>
    </w:p>
    <w:p w14:paraId="50E1E641" w14:textId="0CA0EB28" w:rsidR="00366978" w:rsidRDefault="00EE4AC8" w:rsidP="00EE4AC8">
      <w:pPr>
        <w:ind w:firstLine="0"/>
      </w:pPr>
      <w:r>
        <w:rPr>
          <w:noProof/>
        </w:rPr>
        <w:drawing>
          <wp:inline distT="0" distB="0" distL="0" distR="0" wp14:anchorId="7C28BA9B" wp14:editId="60D719FE">
            <wp:extent cx="5400040" cy="254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40000"/>
                    </a:xfrm>
                    <a:prstGeom prst="rect">
                      <a:avLst/>
                    </a:prstGeom>
                  </pic:spPr>
                </pic:pic>
              </a:graphicData>
            </a:graphic>
          </wp:inline>
        </w:drawing>
      </w:r>
    </w:p>
    <w:p w14:paraId="0A675555" w14:textId="32CE17F0" w:rsidR="00FF2850" w:rsidRDefault="00366978" w:rsidP="00366978">
      <w:r>
        <w:t>Recuerda que la visualización de un intento de test es una herramienta útil para el aprendizaje y la autoevaluación. Aprovecha esta función para analizar tus respuestas, aprender de tus errores y seguir mejorando tus conocimientos en la materia.</w:t>
      </w:r>
    </w:p>
    <w:p w14:paraId="3BE07B0D" w14:textId="06F47F96" w:rsidR="00C67C9B" w:rsidRDefault="00C67C9B" w:rsidP="00366978">
      <w:r>
        <w:t xml:space="preserve">Podrás acceder a todo tu historial de </w:t>
      </w:r>
      <w:r w:rsidR="007B6010">
        <w:t>test realizados para ver como hiciste cada uno de ellos e ir repasándolos solamente con hacer clic en el botón “</w:t>
      </w:r>
      <w:r w:rsidR="008836B8">
        <w:t>Ver todos los test realizados</w:t>
      </w:r>
      <w:r w:rsidR="007B6010">
        <w:t>”</w:t>
      </w:r>
      <w:r w:rsidR="008836B8">
        <w:t>.</w:t>
      </w:r>
    </w:p>
    <w:p w14:paraId="4C0C6566" w14:textId="14FAD0F1" w:rsidR="008836B8" w:rsidRDefault="008836B8" w:rsidP="008836B8">
      <w:pPr>
        <w:spacing w:line="360" w:lineRule="auto"/>
        <w:ind w:firstLine="0"/>
      </w:pPr>
      <w:r>
        <w:rPr>
          <w:noProof/>
        </w:rPr>
        <w:drawing>
          <wp:inline distT="0" distB="0" distL="0" distR="0" wp14:anchorId="752E6286" wp14:editId="73B3E3C1">
            <wp:extent cx="5400040" cy="155448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554480"/>
                    </a:xfrm>
                    <a:prstGeom prst="rect">
                      <a:avLst/>
                    </a:prstGeom>
                  </pic:spPr>
                </pic:pic>
              </a:graphicData>
            </a:graphic>
          </wp:inline>
        </w:drawing>
      </w:r>
    </w:p>
    <w:p w14:paraId="1174BEFB" w14:textId="4F7E7232" w:rsidR="005016B2" w:rsidRDefault="005016B2" w:rsidP="005016B2">
      <w:pPr>
        <w:ind w:firstLine="708"/>
      </w:pPr>
      <w:r>
        <w:t>En esta sección</w:t>
      </w:r>
      <w:r w:rsidR="007A18E5">
        <w:t xml:space="preserve"> </w:t>
      </w:r>
      <w:r>
        <w:t xml:space="preserve">de estadísticas de la plataforma, </w:t>
      </w:r>
      <w:r w:rsidR="007A18E5">
        <w:t xml:space="preserve">también </w:t>
      </w:r>
      <w:r>
        <w:t>encontrar</w:t>
      </w:r>
      <w:r w:rsidR="007A18E5">
        <w:t xml:space="preserve">ás </w:t>
      </w:r>
      <w:r>
        <w:t>información sobre los test con más intentos realizados. Esta métrica te mostrará los test en los que has participado más frecuentemente y en los que has intentado resolver las preguntas varias veces.</w:t>
      </w:r>
    </w:p>
    <w:p w14:paraId="4B5BD5F4" w14:textId="569F17B6" w:rsidR="00366380" w:rsidRDefault="00BE4756" w:rsidP="00366380">
      <w:pPr>
        <w:ind w:firstLine="0"/>
      </w:pPr>
      <w:r>
        <w:rPr>
          <w:noProof/>
        </w:rPr>
        <w:lastRenderedPageBreak/>
        <w:drawing>
          <wp:inline distT="0" distB="0" distL="0" distR="0" wp14:anchorId="305D7FFA" wp14:editId="2C926FFC">
            <wp:extent cx="5400040" cy="1845945"/>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845945"/>
                    </a:xfrm>
                    <a:prstGeom prst="rect">
                      <a:avLst/>
                    </a:prstGeom>
                  </pic:spPr>
                </pic:pic>
              </a:graphicData>
            </a:graphic>
          </wp:inline>
        </w:drawing>
      </w:r>
    </w:p>
    <w:p w14:paraId="1E3BE08A" w14:textId="7E5E3F0F" w:rsidR="005016B2" w:rsidRDefault="006D60BF" w:rsidP="006D60BF">
      <w:pPr>
        <w:ind w:firstLine="708"/>
      </w:pPr>
      <w:r>
        <w:t xml:space="preserve">Toda esta </w:t>
      </w:r>
      <w:r w:rsidR="005016B2">
        <w:t>información puede ser útil para evaluar tu nivel de dedicación y esfuerzo en la resolución de test específicos. Al identificar los test en los que has invertido más intentos, podrás tener una idea de las temáticas o áreas en las que has buscado mejorar y en las que has puesto más énfasis.</w:t>
      </w:r>
    </w:p>
    <w:p w14:paraId="46D8AD44" w14:textId="29BE3F4C" w:rsidR="005016B2" w:rsidRDefault="005016B2" w:rsidP="00D234FF">
      <w:pPr>
        <w:ind w:firstLine="708"/>
      </w:pPr>
      <w:r>
        <w:t>Además, al revisar tus intentos anteriores en un test específico, podrás analizar tu progreso y ver si has mejorado tus resultados a lo largo del tiempo. Esto te brinda la oportunidad de identificar áreas de mejora y trabajar en fortalecer tus conocimientos en los temas que te resulten más desafiantes.</w:t>
      </w:r>
    </w:p>
    <w:p w14:paraId="4D1CC1FD" w14:textId="5BDA4B03" w:rsidR="00633F71" w:rsidRDefault="005016B2" w:rsidP="00D234FF">
      <w:pPr>
        <w:ind w:firstLine="708"/>
      </w:pPr>
      <w:r>
        <w:t>Recuerda que la sección de estadísticas es una herramienta útil para monitorear tu progreso y comprender tus patrones de estudio, lo que te permitirá tomar decisiones más informadas sobre qué áreas necesitas reforzar y cómo puedes mejorar tus habilidades en los test que has realizado con mayor frecuencia.</w:t>
      </w:r>
    </w:p>
    <w:p w14:paraId="5CE87343" w14:textId="0B629C70" w:rsidR="00D52EC8" w:rsidRDefault="001A328E" w:rsidP="001A328E">
      <w:pPr>
        <w:ind w:firstLine="0"/>
        <w:jc w:val="center"/>
      </w:pPr>
      <w:r>
        <w:rPr>
          <w:noProof/>
        </w:rPr>
        <w:drawing>
          <wp:inline distT="0" distB="0" distL="0" distR="0" wp14:anchorId="61182D1B" wp14:editId="62EE0135">
            <wp:extent cx="3065060" cy="191386"/>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0231" b="27881"/>
                    <a:stretch/>
                  </pic:blipFill>
                  <pic:spPr bwMode="auto">
                    <a:xfrm>
                      <a:off x="0" y="0"/>
                      <a:ext cx="3067050" cy="191510"/>
                    </a:xfrm>
                    <a:prstGeom prst="rect">
                      <a:avLst/>
                    </a:prstGeom>
                    <a:ln>
                      <a:noFill/>
                    </a:ln>
                    <a:extLst>
                      <a:ext uri="{53640926-AAD7-44D8-BBD7-CCE9431645EC}">
                        <a14:shadowObscured xmlns:a14="http://schemas.microsoft.com/office/drawing/2010/main"/>
                      </a:ext>
                    </a:extLst>
                  </pic:spPr>
                </pic:pic>
              </a:graphicData>
            </a:graphic>
          </wp:inline>
        </w:drawing>
      </w:r>
    </w:p>
    <w:p w14:paraId="775CF5D9" w14:textId="561CCC50" w:rsidR="004A278C" w:rsidRDefault="004321F1" w:rsidP="004A278C">
      <w:pPr>
        <w:ind w:firstLine="708"/>
      </w:pPr>
      <w:r>
        <w:t xml:space="preserve">Para finalizar, </w:t>
      </w:r>
      <w:r w:rsidR="004A278C">
        <w:t xml:space="preserve">¡Gracias por utilizar nuestra plataforma! Antes de despedirnos, nos gustaría compartir contigo algunos enlaces de interés que puedes encontrar en el </w:t>
      </w:r>
      <w:proofErr w:type="spellStart"/>
      <w:r w:rsidR="004A278C">
        <w:t>pié</w:t>
      </w:r>
      <w:proofErr w:type="spellEnd"/>
      <w:r w:rsidR="004A278C">
        <w:t xml:space="preserve"> de nuestra página:</w:t>
      </w:r>
    </w:p>
    <w:p w14:paraId="44507CBE" w14:textId="32996188" w:rsidR="004A278C" w:rsidRDefault="004A278C" w:rsidP="004A278C">
      <w:pPr>
        <w:ind w:firstLine="0"/>
      </w:pPr>
      <w:r>
        <w:rPr>
          <w:noProof/>
        </w:rPr>
        <w:drawing>
          <wp:inline distT="0" distB="0" distL="0" distR="0" wp14:anchorId="413F69EF" wp14:editId="0BE623A8">
            <wp:extent cx="5400040" cy="54229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42290"/>
                    </a:xfrm>
                    <a:prstGeom prst="rect">
                      <a:avLst/>
                    </a:prstGeom>
                  </pic:spPr>
                </pic:pic>
              </a:graphicData>
            </a:graphic>
          </wp:inline>
        </w:drawing>
      </w:r>
    </w:p>
    <w:p w14:paraId="3703597E" w14:textId="292B97E6" w:rsidR="004A278C" w:rsidRDefault="004A278C" w:rsidP="004A278C">
      <w:pPr>
        <w:ind w:firstLine="708"/>
      </w:pPr>
      <w:r>
        <w:t>Además, te recordamos que al final de cada página siempre encontrarás un botón que te permitirá subir rápidamente al principio de la misma con facilidad. Así no tendrás que desplazarte manualmente. ¡Nos preocupamos por tu comodidad!</w:t>
      </w:r>
    </w:p>
    <w:p w14:paraId="59C49B66" w14:textId="577B42DE" w:rsidR="008568A5" w:rsidRDefault="004A278C" w:rsidP="004A278C">
      <w:pPr>
        <w:ind w:firstLine="708"/>
      </w:pPr>
      <w:r>
        <w:t>Si tienes alguna otra pregunta o necesitas más información, no dudes en contactarnos. ¡Hasta luego y que tengas un excelente día!</w:t>
      </w:r>
    </w:p>
    <w:p w14:paraId="26CCE5EA" w14:textId="02270A39" w:rsidR="004A278C" w:rsidRPr="004A278C" w:rsidRDefault="00D27CBF" w:rsidP="004A278C">
      <w:pPr>
        <w:ind w:firstLine="0"/>
        <w:jc w:val="center"/>
        <w:rPr>
          <w:u w:val="single"/>
        </w:rPr>
      </w:pPr>
      <w:r w:rsidRPr="004A278C">
        <w:rPr>
          <w:b/>
          <w:bCs/>
          <w:sz w:val="32"/>
          <w:szCs w:val="28"/>
        </w:rPr>
        <w:t>¡Disfruta del proceso de aprendizaje y diviértete mientras realizas los test en nuestra plataforma!</w:t>
      </w:r>
    </w:p>
    <w:sectPr w:rsidR="004A278C" w:rsidRPr="004A278C" w:rsidSect="00837071">
      <w:headerReference w:type="first" r:id="rId4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689D2" w14:textId="77777777" w:rsidR="001E4B3E" w:rsidRDefault="001E4B3E" w:rsidP="00D05700">
      <w:pPr>
        <w:spacing w:after="0" w:line="240" w:lineRule="auto"/>
      </w:pPr>
      <w:r>
        <w:separator/>
      </w:r>
    </w:p>
  </w:endnote>
  <w:endnote w:type="continuationSeparator" w:id="0">
    <w:p w14:paraId="631207D7" w14:textId="77777777" w:rsidR="001E4B3E" w:rsidRDefault="001E4B3E" w:rsidP="00D05700">
      <w:pPr>
        <w:spacing w:after="0" w:line="240" w:lineRule="auto"/>
      </w:pPr>
      <w:r>
        <w:continuationSeparator/>
      </w:r>
    </w:p>
  </w:endnote>
  <w:endnote w:type="continuationNotice" w:id="1">
    <w:p w14:paraId="7FF238D8" w14:textId="77777777" w:rsidR="00972DF4" w:rsidRDefault="00972D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altName w:val="Arial"/>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7444"/>
      <w:gridCol w:w="1060"/>
    </w:tblGrid>
    <w:tr w:rsidR="00E37E28" w14:paraId="1E4B63AC" w14:textId="77777777">
      <w:trPr>
        <w:jc w:val="right"/>
      </w:trPr>
      <w:tc>
        <w:tcPr>
          <w:tcW w:w="4795" w:type="dxa"/>
          <w:vAlign w:val="center"/>
        </w:tcPr>
        <w:sdt>
          <w:sdtPr>
            <w:rPr>
              <w:caps/>
              <w:color w:val="000000" w:themeColor="text1"/>
            </w:rPr>
            <w:alias w:val="Autor"/>
            <w:tag w:val=""/>
            <w:id w:val="1534539408"/>
            <w:showingPlcHdr/>
            <w:dataBinding w:prefixMappings="xmlns:ns0='http://purl.org/dc/elements/1.1/' xmlns:ns1='http://schemas.openxmlformats.org/package/2006/metadata/core-properties' " w:xpath="/ns1:coreProperties[1]/ns0:creator[1]" w:storeItemID="{6C3C8BC8-F283-45AE-878A-BAB7291924A1}"/>
            <w:text/>
          </w:sdtPr>
          <w:sdtEndPr/>
          <w:sdtContent>
            <w:p w14:paraId="198468C4" w14:textId="23287095" w:rsidR="00E37E28" w:rsidRDefault="00BA65D3">
              <w:pPr>
                <w:pStyle w:val="Encabezado"/>
                <w:jc w:val="right"/>
                <w:rPr>
                  <w:caps/>
                  <w:color w:val="000000" w:themeColor="text1"/>
                </w:rPr>
              </w:pPr>
              <w:r>
                <w:rPr>
                  <w:caps/>
                  <w:color w:val="000000" w:themeColor="text1"/>
                </w:rPr>
                <w:t xml:space="preserve">     </w:t>
              </w:r>
            </w:p>
          </w:sdtContent>
        </w:sdt>
      </w:tc>
      <w:tc>
        <w:tcPr>
          <w:tcW w:w="250" w:type="pct"/>
          <w:shd w:val="clear" w:color="auto" w:fill="009DD9" w:themeFill="accent2"/>
          <w:vAlign w:val="center"/>
        </w:tcPr>
        <w:p w14:paraId="07B3F85B" w14:textId="77777777" w:rsidR="00E37E28" w:rsidRDefault="00E37E28">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D3B8231" w14:textId="77777777" w:rsidR="00E37E28" w:rsidRDefault="00E37E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C8542" w14:textId="77777777" w:rsidR="001E4B3E" w:rsidRDefault="001E4B3E" w:rsidP="00D05700">
      <w:pPr>
        <w:spacing w:after="0" w:line="240" w:lineRule="auto"/>
      </w:pPr>
      <w:r>
        <w:separator/>
      </w:r>
    </w:p>
  </w:footnote>
  <w:footnote w:type="continuationSeparator" w:id="0">
    <w:p w14:paraId="747EEC13" w14:textId="77777777" w:rsidR="001E4B3E" w:rsidRDefault="001E4B3E" w:rsidP="00D05700">
      <w:pPr>
        <w:spacing w:after="0" w:line="240" w:lineRule="auto"/>
      </w:pPr>
      <w:r>
        <w:continuationSeparator/>
      </w:r>
    </w:p>
  </w:footnote>
  <w:footnote w:type="continuationNotice" w:id="1">
    <w:p w14:paraId="084E112F" w14:textId="77777777" w:rsidR="00972DF4" w:rsidRDefault="00972D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96"/>
      <w:gridCol w:w="4208"/>
    </w:tblGrid>
    <w:tr w:rsidR="00D05700" w14:paraId="5623766F" w14:textId="77777777">
      <w:trPr>
        <w:jc w:val="center"/>
      </w:trPr>
      <w:tc>
        <w:tcPr>
          <w:tcW w:w="4686" w:type="dxa"/>
          <w:shd w:val="clear" w:color="auto" w:fill="009DD9" w:themeFill="accent2"/>
          <w:vAlign w:val="center"/>
        </w:tcPr>
        <w:sdt>
          <w:sdtPr>
            <w:rPr>
              <w:caps/>
              <w:color w:val="FFFFFF" w:themeColor="background1"/>
              <w:sz w:val="18"/>
              <w:szCs w:val="18"/>
            </w:rPr>
            <w:alias w:val="Subtítulo"/>
            <w:tag w:val=""/>
            <w:id w:val="391546460"/>
            <w:dataBinding w:prefixMappings="xmlns:ns0='http://purl.org/dc/elements/1.1/' xmlns:ns1='http://schemas.openxmlformats.org/package/2006/metadata/core-properties' " w:xpath="/ns1:coreProperties[1]/ns0:subject[1]" w:storeItemID="{6C3C8BC8-F283-45AE-878A-BAB7291924A1}"/>
            <w:text/>
          </w:sdtPr>
          <w:sdtEndPr/>
          <w:sdtContent>
            <w:p w14:paraId="73860252" w14:textId="7F44D680" w:rsidR="00D05700" w:rsidRDefault="006E6A07">
              <w:pPr>
                <w:pStyle w:val="Encabezado"/>
                <w:rPr>
                  <w:caps/>
                  <w:color w:val="FFFFFF" w:themeColor="background1"/>
                  <w:sz w:val="18"/>
                  <w:szCs w:val="18"/>
                </w:rPr>
              </w:pPr>
              <w:r>
                <w:rPr>
                  <w:caps/>
                  <w:color w:val="FFFFFF" w:themeColor="background1"/>
                  <w:sz w:val="18"/>
                  <w:szCs w:val="18"/>
                </w:rPr>
                <w:t>Proyecto final de ciclo</w:t>
              </w:r>
            </w:p>
          </w:sdtContent>
        </w:sdt>
      </w:tc>
      <w:sdt>
        <w:sdtPr>
          <w:rPr>
            <w:caps/>
            <w:color w:val="FFFFFF" w:themeColor="background1"/>
            <w:sz w:val="18"/>
            <w:szCs w:val="18"/>
          </w:rPr>
          <w:alias w:val="Fecha"/>
          <w:tag w:val=""/>
          <w:id w:val="-1996566397"/>
          <w:dataBinding w:prefixMappings="xmlns:ns0='http://schemas.microsoft.com/office/2006/coverPageProps' " w:xpath="/ns0:CoverPageProperties[1]/ns0:PublishDate[1]" w:storeItemID="{55AF091B-3C7A-41E3-B477-F2FDAA23CFDA}"/>
          <w:date w:fullDate="2023-06-11T00:00:00Z">
            <w:dateFormat w:val="d-M-yyyy"/>
            <w:lid w:val="es-ES"/>
            <w:storeMappedDataAs w:val="dateTime"/>
            <w:calendar w:val="gregorian"/>
          </w:date>
        </w:sdtPr>
        <w:sdtEndPr/>
        <w:sdtContent>
          <w:tc>
            <w:tcPr>
              <w:tcW w:w="4674" w:type="dxa"/>
              <w:shd w:val="clear" w:color="auto" w:fill="009DD9" w:themeFill="accent2"/>
              <w:vAlign w:val="center"/>
            </w:tcPr>
            <w:p w14:paraId="7714057D" w14:textId="4743BD75" w:rsidR="00D05700" w:rsidRDefault="00511014">
              <w:pPr>
                <w:pStyle w:val="Encabezado"/>
                <w:jc w:val="right"/>
                <w:rPr>
                  <w:caps/>
                  <w:color w:val="FFFFFF" w:themeColor="background1"/>
                  <w:sz w:val="18"/>
                  <w:szCs w:val="18"/>
                </w:rPr>
              </w:pPr>
              <w:r>
                <w:rPr>
                  <w:caps/>
                  <w:color w:val="FFFFFF" w:themeColor="background1"/>
                  <w:sz w:val="18"/>
                  <w:szCs w:val="18"/>
                </w:rPr>
                <w:t>11-6-2023</w:t>
              </w:r>
            </w:p>
          </w:tc>
        </w:sdtContent>
      </w:sdt>
    </w:tr>
    <w:tr w:rsidR="00D05700" w14:paraId="2A2A508A" w14:textId="77777777">
      <w:trPr>
        <w:trHeight w:hRule="exact" w:val="115"/>
        <w:jc w:val="center"/>
      </w:trPr>
      <w:tc>
        <w:tcPr>
          <w:tcW w:w="4686" w:type="dxa"/>
          <w:shd w:val="clear" w:color="auto" w:fill="0F6FC6" w:themeFill="accent1"/>
          <w:tcMar>
            <w:top w:w="0" w:type="dxa"/>
            <w:bottom w:w="0" w:type="dxa"/>
          </w:tcMar>
        </w:tcPr>
        <w:p w14:paraId="29835B10" w14:textId="77777777" w:rsidR="00D05700" w:rsidRDefault="00D05700">
          <w:pPr>
            <w:pStyle w:val="Encabezado"/>
            <w:rPr>
              <w:caps/>
              <w:color w:val="FFFFFF" w:themeColor="background1"/>
              <w:sz w:val="18"/>
              <w:szCs w:val="18"/>
            </w:rPr>
          </w:pPr>
        </w:p>
      </w:tc>
      <w:tc>
        <w:tcPr>
          <w:tcW w:w="4674" w:type="dxa"/>
          <w:shd w:val="clear" w:color="auto" w:fill="0F6FC6" w:themeFill="accent1"/>
          <w:tcMar>
            <w:top w:w="0" w:type="dxa"/>
            <w:bottom w:w="0" w:type="dxa"/>
          </w:tcMar>
        </w:tcPr>
        <w:p w14:paraId="2F494D61" w14:textId="77777777" w:rsidR="00D05700" w:rsidRDefault="00D05700">
          <w:pPr>
            <w:pStyle w:val="Encabezado"/>
            <w:rPr>
              <w:caps/>
              <w:color w:val="FFFFFF" w:themeColor="background1"/>
              <w:sz w:val="18"/>
              <w:szCs w:val="18"/>
            </w:rPr>
          </w:pPr>
        </w:p>
      </w:tc>
    </w:tr>
  </w:tbl>
  <w:p w14:paraId="346090DB" w14:textId="77777777" w:rsidR="00D05700" w:rsidRDefault="00D0570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2FEE1" w14:textId="77777777" w:rsidR="00243517" w:rsidRDefault="0024351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B3165"/>
    <w:multiLevelType w:val="hybridMultilevel"/>
    <w:tmpl w:val="E320D324"/>
    <w:lvl w:ilvl="0" w:tplc="90C44AD2">
      <w:start w:val="1"/>
      <w:numFmt w:val="lowerLetter"/>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 w15:restartNumberingAfterBreak="0">
    <w:nsid w:val="0EEF0AAE"/>
    <w:multiLevelType w:val="multilevel"/>
    <w:tmpl w:val="ED92B554"/>
    <w:lvl w:ilvl="0">
      <w:start w:val="2"/>
      <w:numFmt w:val="decimal"/>
      <w:lvlText w:val="%1"/>
      <w:lvlJc w:val="left"/>
      <w:pPr>
        <w:ind w:left="360" w:hanging="360"/>
      </w:pPr>
      <w:rPr>
        <w:rFonts w:hint="default"/>
      </w:rPr>
    </w:lvl>
    <w:lvl w:ilvl="1">
      <w:start w:val="2"/>
      <w:numFmt w:val="decimal"/>
      <w:lvlText w:val="%1.%2"/>
      <w:lvlJc w:val="left"/>
      <w:pPr>
        <w:ind w:left="1146" w:hanging="360"/>
      </w:pPr>
      <w:rPr>
        <w:rFonts w:hint="default"/>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8088" w:hanging="1800"/>
      </w:pPr>
      <w:rPr>
        <w:rFonts w:hint="default"/>
      </w:rPr>
    </w:lvl>
  </w:abstractNum>
  <w:abstractNum w:abstractNumId="2" w15:restartNumberingAfterBreak="0">
    <w:nsid w:val="121A10A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C42299"/>
    <w:multiLevelType w:val="hybridMultilevel"/>
    <w:tmpl w:val="99F6DDBA"/>
    <w:lvl w:ilvl="0" w:tplc="90C44AD2">
      <w:start w:val="1"/>
      <w:numFmt w:val="lowerLetter"/>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4" w15:restartNumberingAfterBreak="0">
    <w:nsid w:val="2AD90E5A"/>
    <w:multiLevelType w:val="multilevel"/>
    <w:tmpl w:val="B08801C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B7727B8"/>
    <w:multiLevelType w:val="hybridMultilevel"/>
    <w:tmpl w:val="074C5D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60E0DC3"/>
    <w:multiLevelType w:val="hybridMultilevel"/>
    <w:tmpl w:val="43BA97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A4260ED"/>
    <w:multiLevelType w:val="multilevel"/>
    <w:tmpl w:val="0B425E1C"/>
    <w:lvl w:ilvl="0">
      <w:start w:val="1"/>
      <w:numFmt w:val="decimal"/>
      <w:lvlText w:val="%1."/>
      <w:lvlJc w:val="left"/>
      <w:pPr>
        <w:ind w:left="1069" w:hanging="360"/>
      </w:pPr>
      <w:rPr>
        <w:rFonts w:ascii="Source Sans Pro" w:eastAsiaTheme="minorHAnsi" w:hAnsi="Source Sans Pro" w:hint="default"/>
        <w:color w:val="F49100" w:themeColor="hyperlink"/>
        <w:sz w:val="24"/>
        <w:u w:val="single"/>
      </w:rPr>
    </w:lvl>
    <w:lvl w:ilvl="1">
      <w:start w:val="1"/>
      <w:numFmt w:val="decimal"/>
      <w:isLgl/>
      <w:lvlText w:val="%1.%2."/>
      <w:lvlJc w:val="left"/>
      <w:pPr>
        <w:ind w:left="1289" w:hanging="360"/>
      </w:pPr>
      <w:rPr>
        <w:rFonts w:ascii="Source Sans Pro" w:eastAsiaTheme="minorHAnsi" w:hAnsi="Source Sans Pro" w:hint="default"/>
        <w:color w:val="F49100" w:themeColor="hyperlink"/>
        <w:sz w:val="24"/>
        <w:u w:val="single"/>
      </w:rPr>
    </w:lvl>
    <w:lvl w:ilvl="2">
      <w:start w:val="1"/>
      <w:numFmt w:val="decimal"/>
      <w:isLgl/>
      <w:lvlText w:val="%1.%2.%3."/>
      <w:lvlJc w:val="left"/>
      <w:pPr>
        <w:ind w:left="1869" w:hanging="720"/>
      </w:pPr>
      <w:rPr>
        <w:rFonts w:ascii="Source Sans Pro" w:eastAsiaTheme="minorHAnsi" w:hAnsi="Source Sans Pro" w:hint="default"/>
        <w:color w:val="F49100" w:themeColor="hyperlink"/>
        <w:sz w:val="24"/>
        <w:u w:val="single"/>
      </w:rPr>
    </w:lvl>
    <w:lvl w:ilvl="3">
      <w:start w:val="1"/>
      <w:numFmt w:val="decimal"/>
      <w:isLgl/>
      <w:lvlText w:val="%1.%2.%3.%4."/>
      <w:lvlJc w:val="left"/>
      <w:pPr>
        <w:ind w:left="2089" w:hanging="720"/>
      </w:pPr>
      <w:rPr>
        <w:rFonts w:ascii="Source Sans Pro" w:eastAsiaTheme="minorHAnsi" w:hAnsi="Source Sans Pro" w:hint="default"/>
        <w:color w:val="F49100" w:themeColor="hyperlink"/>
        <w:sz w:val="24"/>
        <w:u w:val="single"/>
      </w:rPr>
    </w:lvl>
    <w:lvl w:ilvl="4">
      <w:start w:val="1"/>
      <w:numFmt w:val="decimal"/>
      <w:isLgl/>
      <w:lvlText w:val="%1.%2.%3.%4.%5."/>
      <w:lvlJc w:val="left"/>
      <w:pPr>
        <w:ind w:left="2669" w:hanging="1080"/>
      </w:pPr>
      <w:rPr>
        <w:rFonts w:ascii="Source Sans Pro" w:eastAsiaTheme="minorHAnsi" w:hAnsi="Source Sans Pro" w:hint="default"/>
        <w:color w:val="F49100" w:themeColor="hyperlink"/>
        <w:sz w:val="24"/>
        <w:u w:val="single"/>
      </w:rPr>
    </w:lvl>
    <w:lvl w:ilvl="5">
      <w:start w:val="1"/>
      <w:numFmt w:val="decimal"/>
      <w:isLgl/>
      <w:lvlText w:val="%1.%2.%3.%4.%5.%6."/>
      <w:lvlJc w:val="left"/>
      <w:pPr>
        <w:ind w:left="2889" w:hanging="1080"/>
      </w:pPr>
      <w:rPr>
        <w:rFonts w:ascii="Source Sans Pro" w:eastAsiaTheme="minorHAnsi" w:hAnsi="Source Sans Pro" w:hint="default"/>
        <w:color w:val="F49100" w:themeColor="hyperlink"/>
        <w:sz w:val="24"/>
        <w:u w:val="single"/>
      </w:rPr>
    </w:lvl>
    <w:lvl w:ilvl="6">
      <w:start w:val="1"/>
      <w:numFmt w:val="decimal"/>
      <w:isLgl/>
      <w:lvlText w:val="%1.%2.%3.%4.%5.%6.%7."/>
      <w:lvlJc w:val="left"/>
      <w:pPr>
        <w:ind w:left="3469" w:hanging="1440"/>
      </w:pPr>
      <w:rPr>
        <w:rFonts w:ascii="Source Sans Pro" w:eastAsiaTheme="minorHAnsi" w:hAnsi="Source Sans Pro" w:hint="default"/>
        <w:color w:val="F49100" w:themeColor="hyperlink"/>
        <w:sz w:val="24"/>
        <w:u w:val="single"/>
      </w:rPr>
    </w:lvl>
    <w:lvl w:ilvl="7">
      <w:start w:val="1"/>
      <w:numFmt w:val="decimal"/>
      <w:isLgl/>
      <w:lvlText w:val="%1.%2.%3.%4.%5.%6.%7.%8."/>
      <w:lvlJc w:val="left"/>
      <w:pPr>
        <w:ind w:left="3689" w:hanging="1440"/>
      </w:pPr>
      <w:rPr>
        <w:rFonts w:ascii="Source Sans Pro" w:eastAsiaTheme="minorHAnsi" w:hAnsi="Source Sans Pro" w:hint="default"/>
        <w:color w:val="F49100" w:themeColor="hyperlink"/>
        <w:sz w:val="24"/>
        <w:u w:val="single"/>
      </w:rPr>
    </w:lvl>
    <w:lvl w:ilvl="8">
      <w:start w:val="1"/>
      <w:numFmt w:val="decimal"/>
      <w:isLgl/>
      <w:lvlText w:val="%1.%2.%3.%4.%5.%6.%7.%8.%9."/>
      <w:lvlJc w:val="left"/>
      <w:pPr>
        <w:ind w:left="4269" w:hanging="1800"/>
      </w:pPr>
      <w:rPr>
        <w:rFonts w:ascii="Source Sans Pro" w:eastAsiaTheme="minorHAnsi" w:hAnsi="Source Sans Pro" w:hint="default"/>
        <w:color w:val="F49100" w:themeColor="hyperlink"/>
        <w:sz w:val="24"/>
        <w:u w:val="single"/>
      </w:rPr>
    </w:lvl>
  </w:abstractNum>
  <w:abstractNum w:abstractNumId="8" w15:restartNumberingAfterBreak="0">
    <w:nsid w:val="6D0C3CAF"/>
    <w:multiLevelType w:val="multilevel"/>
    <w:tmpl w:val="114E3F80"/>
    <w:lvl w:ilvl="0">
      <w:start w:val="1"/>
      <w:numFmt w:val="decimal"/>
      <w:lvlText w:val="%1."/>
      <w:lvlJc w:val="left"/>
      <w:pPr>
        <w:ind w:left="1069" w:hanging="360"/>
      </w:pPr>
      <w:rPr>
        <w:rFonts w:ascii="Source Sans Pro" w:eastAsiaTheme="minorHAnsi" w:hAnsi="Source Sans Pro" w:hint="default"/>
        <w:color w:val="F49100" w:themeColor="hyperlink"/>
        <w:sz w:val="24"/>
        <w:u w:val="single"/>
      </w:rPr>
    </w:lvl>
    <w:lvl w:ilvl="1">
      <w:start w:val="1"/>
      <w:numFmt w:val="decimal"/>
      <w:isLgl/>
      <w:lvlText w:val="%1.%2."/>
      <w:lvlJc w:val="left"/>
      <w:pPr>
        <w:ind w:left="1289" w:hanging="360"/>
      </w:pPr>
      <w:rPr>
        <w:rFonts w:ascii="Source Sans Pro" w:eastAsiaTheme="minorHAnsi" w:hAnsi="Source Sans Pro" w:hint="default"/>
        <w:color w:val="F49100" w:themeColor="hyperlink"/>
        <w:sz w:val="24"/>
        <w:u w:val="single"/>
      </w:rPr>
    </w:lvl>
    <w:lvl w:ilvl="2">
      <w:start w:val="1"/>
      <w:numFmt w:val="decimal"/>
      <w:isLgl/>
      <w:lvlText w:val="%1.%2.%3."/>
      <w:lvlJc w:val="left"/>
      <w:pPr>
        <w:ind w:left="1869" w:hanging="720"/>
      </w:pPr>
      <w:rPr>
        <w:rFonts w:ascii="Source Sans Pro" w:eastAsiaTheme="minorHAnsi" w:hAnsi="Source Sans Pro" w:hint="default"/>
        <w:color w:val="F49100" w:themeColor="hyperlink"/>
        <w:sz w:val="24"/>
        <w:u w:val="single"/>
      </w:rPr>
    </w:lvl>
    <w:lvl w:ilvl="3">
      <w:start w:val="1"/>
      <w:numFmt w:val="decimal"/>
      <w:isLgl/>
      <w:lvlText w:val="%1.%2.%3.%4."/>
      <w:lvlJc w:val="left"/>
      <w:pPr>
        <w:ind w:left="2089" w:hanging="720"/>
      </w:pPr>
      <w:rPr>
        <w:rFonts w:ascii="Source Sans Pro" w:eastAsiaTheme="minorHAnsi" w:hAnsi="Source Sans Pro" w:hint="default"/>
        <w:color w:val="F49100" w:themeColor="hyperlink"/>
        <w:sz w:val="24"/>
        <w:u w:val="single"/>
      </w:rPr>
    </w:lvl>
    <w:lvl w:ilvl="4">
      <w:start w:val="1"/>
      <w:numFmt w:val="decimal"/>
      <w:isLgl/>
      <w:lvlText w:val="%1.%2.%3.%4.%5."/>
      <w:lvlJc w:val="left"/>
      <w:pPr>
        <w:ind w:left="2669" w:hanging="1080"/>
      </w:pPr>
      <w:rPr>
        <w:rFonts w:ascii="Source Sans Pro" w:eastAsiaTheme="minorHAnsi" w:hAnsi="Source Sans Pro" w:hint="default"/>
        <w:color w:val="F49100" w:themeColor="hyperlink"/>
        <w:sz w:val="24"/>
        <w:u w:val="single"/>
      </w:rPr>
    </w:lvl>
    <w:lvl w:ilvl="5">
      <w:start w:val="1"/>
      <w:numFmt w:val="decimal"/>
      <w:isLgl/>
      <w:lvlText w:val="%1.%2.%3.%4.%5.%6."/>
      <w:lvlJc w:val="left"/>
      <w:pPr>
        <w:ind w:left="2889" w:hanging="1080"/>
      </w:pPr>
      <w:rPr>
        <w:rFonts w:ascii="Source Sans Pro" w:eastAsiaTheme="minorHAnsi" w:hAnsi="Source Sans Pro" w:hint="default"/>
        <w:color w:val="F49100" w:themeColor="hyperlink"/>
        <w:sz w:val="24"/>
        <w:u w:val="single"/>
      </w:rPr>
    </w:lvl>
    <w:lvl w:ilvl="6">
      <w:start w:val="1"/>
      <w:numFmt w:val="decimal"/>
      <w:isLgl/>
      <w:lvlText w:val="%1.%2.%3.%4.%5.%6.%7."/>
      <w:lvlJc w:val="left"/>
      <w:pPr>
        <w:ind w:left="3469" w:hanging="1440"/>
      </w:pPr>
      <w:rPr>
        <w:rFonts w:ascii="Source Sans Pro" w:eastAsiaTheme="minorHAnsi" w:hAnsi="Source Sans Pro" w:hint="default"/>
        <w:color w:val="F49100" w:themeColor="hyperlink"/>
        <w:sz w:val="24"/>
        <w:u w:val="single"/>
      </w:rPr>
    </w:lvl>
    <w:lvl w:ilvl="7">
      <w:start w:val="1"/>
      <w:numFmt w:val="decimal"/>
      <w:isLgl/>
      <w:lvlText w:val="%1.%2.%3.%4.%5.%6.%7.%8."/>
      <w:lvlJc w:val="left"/>
      <w:pPr>
        <w:ind w:left="3689" w:hanging="1440"/>
      </w:pPr>
      <w:rPr>
        <w:rFonts w:ascii="Source Sans Pro" w:eastAsiaTheme="minorHAnsi" w:hAnsi="Source Sans Pro" w:hint="default"/>
        <w:color w:val="F49100" w:themeColor="hyperlink"/>
        <w:sz w:val="24"/>
        <w:u w:val="single"/>
      </w:rPr>
    </w:lvl>
    <w:lvl w:ilvl="8">
      <w:start w:val="1"/>
      <w:numFmt w:val="decimal"/>
      <w:isLgl/>
      <w:lvlText w:val="%1.%2.%3.%4.%5.%6.%7.%8.%9."/>
      <w:lvlJc w:val="left"/>
      <w:pPr>
        <w:ind w:left="4269" w:hanging="1800"/>
      </w:pPr>
      <w:rPr>
        <w:rFonts w:ascii="Source Sans Pro" w:eastAsiaTheme="minorHAnsi" w:hAnsi="Source Sans Pro" w:hint="default"/>
        <w:color w:val="F49100" w:themeColor="hyperlink"/>
        <w:sz w:val="24"/>
        <w:u w:val="single"/>
      </w:rPr>
    </w:lvl>
  </w:abstractNum>
  <w:abstractNum w:abstractNumId="9" w15:restartNumberingAfterBreak="0">
    <w:nsid w:val="712F5535"/>
    <w:multiLevelType w:val="hybridMultilevel"/>
    <w:tmpl w:val="99F6DDBA"/>
    <w:lvl w:ilvl="0" w:tplc="90C44AD2">
      <w:start w:val="1"/>
      <w:numFmt w:val="lowerLetter"/>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num w:numId="1" w16cid:durableId="1078480431">
    <w:abstractNumId w:val="6"/>
  </w:num>
  <w:num w:numId="2" w16cid:durableId="1753895632">
    <w:abstractNumId w:val="5"/>
  </w:num>
  <w:num w:numId="3" w16cid:durableId="44910196">
    <w:abstractNumId w:val="2"/>
  </w:num>
  <w:num w:numId="4" w16cid:durableId="478230657">
    <w:abstractNumId w:val="0"/>
  </w:num>
  <w:num w:numId="5" w16cid:durableId="558437934">
    <w:abstractNumId w:val="1"/>
  </w:num>
  <w:num w:numId="6" w16cid:durableId="165480889">
    <w:abstractNumId w:val="4"/>
  </w:num>
  <w:num w:numId="7" w16cid:durableId="1412972991">
    <w:abstractNumId w:val="9"/>
  </w:num>
  <w:num w:numId="8" w16cid:durableId="844435740">
    <w:abstractNumId w:val="3"/>
  </w:num>
  <w:num w:numId="9" w16cid:durableId="365909900">
    <w:abstractNumId w:val="8"/>
  </w:num>
  <w:num w:numId="10" w16cid:durableId="18113586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4B3"/>
    <w:rsid w:val="00002FFA"/>
    <w:rsid w:val="00010CB9"/>
    <w:rsid w:val="000154B3"/>
    <w:rsid w:val="0003011A"/>
    <w:rsid w:val="00033D99"/>
    <w:rsid w:val="00037C92"/>
    <w:rsid w:val="00051864"/>
    <w:rsid w:val="00080137"/>
    <w:rsid w:val="000A1F83"/>
    <w:rsid w:val="000C141F"/>
    <w:rsid w:val="000C3A6F"/>
    <w:rsid w:val="000E70AC"/>
    <w:rsid w:val="000F260A"/>
    <w:rsid w:val="001064E0"/>
    <w:rsid w:val="0012471C"/>
    <w:rsid w:val="00125F2F"/>
    <w:rsid w:val="00141DE2"/>
    <w:rsid w:val="001704CD"/>
    <w:rsid w:val="00175B55"/>
    <w:rsid w:val="00183A13"/>
    <w:rsid w:val="00196BD1"/>
    <w:rsid w:val="001A328E"/>
    <w:rsid w:val="001C2707"/>
    <w:rsid w:val="001D2251"/>
    <w:rsid w:val="001D3F8A"/>
    <w:rsid w:val="001E4B3E"/>
    <w:rsid w:val="001E4FB2"/>
    <w:rsid w:val="001F0974"/>
    <w:rsid w:val="00224731"/>
    <w:rsid w:val="00226A40"/>
    <w:rsid w:val="00233C6A"/>
    <w:rsid w:val="00235662"/>
    <w:rsid w:val="00243517"/>
    <w:rsid w:val="00254C55"/>
    <w:rsid w:val="00271B16"/>
    <w:rsid w:val="00276956"/>
    <w:rsid w:val="002777D8"/>
    <w:rsid w:val="002A4D42"/>
    <w:rsid w:val="002B6A22"/>
    <w:rsid w:val="002C221B"/>
    <w:rsid w:val="002E1DD1"/>
    <w:rsid w:val="002F5114"/>
    <w:rsid w:val="00310A49"/>
    <w:rsid w:val="00334F99"/>
    <w:rsid w:val="00353D43"/>
    <w:rsid w:val="00365BC3"/>
    <w:rsid w:val="00366380"/>
    <w:rsid w:val="00366978"/>
    <w:rsid w:val="00380455"/>
    <w:rsid w:val="003A6369"/>
    <w:rsid w:val="003A7C9D"/>
    <w:rsid w:val="003C081D"/>
    <w:rsid w:val="003D2CFF"/>
    <w:rsid w:val="003D2DCD"/>
    <w:rsid w:val="003D4DFC"/>
    <w:rsid w:val="003E5E1E"/>
    <w:rsid w:val="003F066E"/>
    <w:rsid w:val="00424441"/>
    <w:rsid w:val="00426652"/>
    <w:rsid w:val="004321F1"/>
    <w:rsid w:val="00433323"/>
    <w:rsid w:val="00437BC3"/>
    <w:rsid w:val="004510E9"/>
    <w:rsid w:val="0045188E"/>
    <w:rsid w:val="004661CD"/>
    <w:rsid w:val="00473E28"/>
    <w:rsid w:val="00476952"/>
    <w:rsid w:val="004911D9"/>
    <w:rsid w:val="004A1751"/>
    <w:rsid w:val="004A278C"/>
    <w:rsid w:val="004A77EF"/>
    <w:rsid w:val="004B12F4"/>
    <w:rsid w:val="004C7892"/>
    <w:rsid w:val="004F1FC0"/>
    <w:rsid w:val="005016B2"/>
    <w:rsid w:val="00503C19"/>
    <w:rsid w:val="00511014"/>
    <w:rsid w:val="00526D50"/>
    <w:rsid w:val="00527EE0"/>
    <w:rsid w:val="00532BF9"/>
    <w:rsid w:val="00553962"/>
    <w:rsid w:val="00560112"/>
    <w:rsid w:val="00582180"/>
    <w:rsid w:val="005824B8"/>
    <w:rsid w:val="00593899"/>
    <w:rsid w:val="00597D63"/>
    <w:rsid w:val="005B3E0F"/>
    <w:rsid w:val="005B4521"/>
    <w:rsid w:val="005C0081"/>
    <w:rsid w:val="005D2069"/>
    <w:rsid w:val="005D2300"/>
    <w:rsid w:val="005F46F8"/>
    <w:rsid w:val="00615175"/>
    <w:rsid w:val="006321E1"/>
    <w:rsid w:val="00633F71"/>
    <w:rsid w:val="0065486B"/>
    <w:rsid w:val="00666795"/>
    <w:rsid w:val="0068051E"/>
    <w:rsid w:val="0069265B"/>
    <w:rsid w:val="006A7972"/>
    <w:rsid w:val="006D60BF"/>
    <w:rsid w:val="006D7081"/>
    <w:rsid w:val="006E399F"/>
    <w:rsid w:val="006E610B"/>
    <w:rsid w:val="006E6A07"/>
    <w:rsid w:val="006F2291"/>
    <w:rsid w:val="006F340C"/>
    <w:rsid w:val="00722720"/>
    <w:rsid w:val="007278C9"/>
    <w:rsid w:val="007306C6"/>
    <w:rsid w:val="0074670A"/>
    <w:rsid w:val="00751BBF"/>
    <w:rsid w:val="00757E26"/>
    <w:rsid w:val="007745DB"/>
    <w:rsid w:val="00776797"/>
    <w:rsid w:val="00780C74"/>
    <w:rsid w:val="00783CBE"/>
    <w:rsid w:val="00785E41"/>
    <w:rsid w:val="00787CF7"/>
    <w:rsid w:val="0079259B"/>
    <w:rsid w:val="0079441A"/>
    <w:rsid w:val="007A0FD9"/>
    <w:rsid w:val="007A18E5"/>
    <w:rsid w:val="007B6010"/>
    <w:rsid w:val="007B7909"/>
    <w:rsid w:val="007D0133"/>
    <w:rsid w:val="007D526A"/>
    <w:rsid w:val="00810B80"/>
    <w:rsid w:val="0081331A"/>
    <w:rsid w:val="00831613"/>
    <w:rsid w:val="008355EB"/>
    <w:rsid w:val="00837071"/>
    <w:rsid w:val="008449F0"/>
    <w:rsid w:val="00847B01"/>
    <w:rsid w:val="00847F3A"/>
    <w:rsid w:val="00854B9B"/>
    <w:rsid w:val="008568A5"/>
    <w:rsid w:val="00856F41"/>
    <w:rsid w:val="008611C0"/>
    <w:rsid w:val="008706CF"/>
    <w:rsid w:val="008715DD"/>
    <w:rsid w:val="00871B53"/>
    <w:rsid w:val="00876827"/>
    <w:rsid w:val="008836B8"/>
    <w:rsid w:val="008858E1"/>
    <w:rsid w:val="008924F1"/>
    <w:rsid w:val="0089264F"/>
    <w:rsid w:val="008951C8"/>
    <w:rsid w:val="008A56D4"/>
    <w:rsid w:val="008A5C64"/>
    <w:rsid w:val="008B5918"/>
    <w:rsid w:val="008C1D7E"/>
    <w:rsid w:val="008E0692"/>
    <w:rsid w:val="00912640"/>
    <w:rsid w:val="0095150D"/>
    <w:rsid w:val="009615E0"/>
    <w:rsid w:val="0096259F"/>
    <w:rsid w:val="00972DF4"/>
    <w:rsid w:val="00996CF9"/>
    <w:rsid w:val="009A037D"/>
    <w:rsid w:val="009A6B29"/>
    <w:rsid w:val="009B0C1C"/>
    <w:rsid w:val="009B46E3"/>
    <w:rsid w:val="009B5554"/>
    <w:rsid w:val="009E7539"/>
    <w:rsid w:val="00A10CE9"/>
    <w:rsid w:val="00A34850"/>
    <w:rsid w:val="00A5334D"/>
    <w:rsid w:val="00A533C0"/>
    <w:rsid w:val="00A62F41"/>
    <w:rsid w:val="00A634AB"/>
    <w:rsid w:val="00A67810"/>
    <w:rsid w:val="00A70D17"/>
    <w:rsid w:val="00A71A02"/>
    <w:rsid w:val="00AA0F41"/>
    <w:rsid w:val="00AB6AB6"/>
    <w:rsid w:val="00AC01E9"/>
    <w:rsid w:val="00AD1DB3"/>
    <w:rsid w:val="00AE7B15"/>
    <w:rsid w:val="00AF24B6"/>
    <w:rsid w:val="00AF3072"/>
    <w:rsid w:val="00B03CCE"/>
    <w:rsid w:val="00B117A0"/>
    <w:rsid w:val="00B23051"/>
    <w:rsid w:val="00B25A0B"/>
    <w:rsid w:val="00B33D71"/>
    <w:rsid w:val="00B432ED"/>
    <w:rsid w:val="00B54B3F"/>
    <w:rsid w:val="00B62F5F"/>
    <w:rsid w:val="00B70039"/>
    <w:rsid w:val="00B871E7"/>
    <w:rsid w:val="00B90072"/>
    <w:rsid w:val="00B928C1"/>
    <w:rsid w:val="00B951FB"/>
    <w:rsid w:val="00BA0F4E"/>
    <w:rsid w:val="00BA65D3"/>
    <w:rsid w:val="00BB59CA"/>
    <w:rsid w:val="00BC3FCF"/>
    <w:rsid w:val="00BE4756"/>
    <w:rsid w:val="00BF1A1A"/>
    <w:rsid w:val="00BF42E3"/>
    <w:rsid w:val="00BF5878"/>
    <w:rsid w:val="00C06B17"/>
    <w:rsid w:val="00C07E00"/>
    <w:rsid w:val="00C24E82"/>
    <w:rsid w:val="00C32414"/>
    <w:rsid w:val="00C35810"/>
    <w:rsid w:val="00C659A2"/>
    <w:rsid w:val="00C65F19"/>
    <w:rsid w:val="00C67C9B"/>
    <w:rsid w:val="00C7243D"/>
    <w:rsid w:val="00C81122"/>
    <w:rsid w:val="00C86E40"/>
    <w:rsid w:val="00CA409A"/>
    <w:rsid w:val="00CA6271"/>
    <w:rsid w:val="00D05700"/>
    <w:rsid w:val="00D0631A"/>
    <w:rsid w:val="00D101C6"/>
    <w:rsid w:val="00D129EC"/>
    <w:rsid w:val="00D234FF"/>
    <w:rsid w:val="00D2482B"/>
    <w:rsid w:val="00D27CBF"/>
    <w:rsid w:val="00D34197"/>
    <w:rsid w:val="00D52EC8"/>
    <w:rsid w:val="00D649F5"/>
    <w:rsid w:val="00D72CD1"/>
    <w:rsid w:val="00D8347B"/>
    <w:rsid w:val="00D8496B"/>
    <w:rsid w:val="00D90E1B"/>
    <w:rsid w:val="00D95D9B"/>
    <w:rsid w:val="00D96B30"/>
    <w:rsid w:val="00DA2F0B"/>
    <w:rsid w:val="00DA5E90"/>
    <w:rsid w:val="00DA6ED7"/>
    <w:rsid w:val="00E37E28"/>
    <w:rsid w:val="00E45E6B"/>
    <w:rsid w:val="00E54193"/>
    <w:rsid w:val="00E87859"/>
    <w:rsid w:val="00EC06B5"/>
    <w:rsid w:val="00EE1DBA"/>
    <w:rsid w:val="00EE3CD3"/>
    <w:rsid w:val="00EE4AC8"/>
    <w:rsid w:val="00F00C71"/>
    <w:rsid w:val="00F11DCD"/>
    <w:rsid w:val="00F27087"/>
    <w:rsid w:val="00F32063"/>
    <w:rsid w:val="00F462CA"/>
    <w:rsid w:val="00F547A7"/>
    <w:rsid w:val="00F66B57"/>
    <w:rsid w:val="00F722B5"/>
    <w:rsid w:val="00F77215"/>
    <w:rsid w:val="00F84671"/>
    <w:rsid w:val="00F94E70"/>
    <w:rsid w:val="00FA1FE8"/>
    <w:rsid w:val="00FB3405"/>
    <w:rsid w:val="00FB74AA"/>
    <w:rsid w:val="00FC2F9F"/>
    <w:rsid w:val="00FD13ED"/>
    <w:rsid w:val="00FD190C"/>
    <w:rsid w:val="00FD56A4"/>
    <w:rsid w:val="00FF2850"/>
    <w:rsid w:val="00FF5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77D5BF"/>
  <w15:chartTrackingRefBased/>
  <w15:docId w15:val="{6A254218-F70D-4E62-A6EB-29F2A9EDC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ans Pro" w:eastAsiaTheme="minorHAnsi" w:hAnsi="Source Sans Pro" w:cstheme="minorBidi"/>
        <w:color w:val="333333"/>
        <w:sz w:val="22"/>
        <w:szCs w:val="22"/>
        <w:lang w:val="es-ES" w:eastAsia="en-US" w:bidi="ar-SA"/>
      </w:rPr>
    </w:rPrDefault>
    <w:pPrDefault>
      <w:pPr>
        <w:spacing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6B17"/>
    <w:pPr>
      <w:ind w:firstLine="709"/>
    </w:pPr>
    <w:rPr>
      <w:sz w:val="24"/>
    </w:rPr>
  </w:style>
  <w:style w:type="paragraph" w:styleId="Ttulo1">
    <w:name w:val="heading 1"/>
    <w:basedOn w:val="Normal"/>
    <w:next w:val="Normal"/>
    <w:link w:val="Ttulo1Car"/>
    <w:uiPriority w:val="9"/>
    <w:qFormat/>
    <w:rsid w:val="00433323"/>
    <w:pPr>
      <w:keepNext/>
      <w:keepLines/>
      <w:spacing w:before="240" w:after="200"/>
      <w:ind w:firstLine="0"/>
      <w:outlineLvl w:val="0"/>
    </w:pPr>
    <w:rPr>
      <w:rFonts w:asciiTheme="majorHAnsi" w:eastAsiaTheme="majorEastAsia" w:hAnsiTheme="majorHAnsi" w:cstheme="majorBidi"/>
      <w:color w:val="0B5294" w:themeColor="accent1" w:themeShade="BF"/>
      <w:sz w:val="32"/>
      <w:szCs w:val="32"/>
    </w:rPr>
  </w:style>
  <w:style w:type="paragraph" w:styleId="Ttulo2">
    <w:name w:val="heading 2"/>
    <w:basedOn w:val="Normal"/>
    <w:next w:val="Normal"/>
    <w:link w:val="Ttulo2Car"/>
    <w:uiPriority w:val="9"/>
    <w:unhideWhenUsed/>
    <w:qFormat/>
    <w:rsid w:val="002E1DD1"/>
    <w:pPr>
      <w:keepNext/>
      <w:keepLines/>
      <w:spacing w:before="40" w:after="120"/>
      <w:outlineLvl w:val="1"/>
    </w:pPr>
    <w:rPr>
      <w:rFonts w:asciiTheme="majorHAnsi" w:eastAsiaTheme="majorEastAsia" w:hAnsiTheme="majorHAnsi" w:cstheme="majorBidi"/>
      <w:color w:val="0B5294" w:themeColor="accent1" w:themeShade="BF"/>
      <w:sz w:val="26"/>
      <w:szCs w:val="26"/>
    </w:rPr>
  </w:style>
  <w:style w:type="paragraph" w:styleId="Ttulo3">
    <w:name w:val="heading 3"/>
    <w:basedOn w:val="Normal"/>
    <w:next w:val="Normal"/>
    <w:link w:val="Ttulo3Car"/>
    <w:uiPriority w:val="9"/>
    <w:unhideWhenUsed/>
    <w:qFormat/>
    <w:rsid w:val="00CA6271"/>
    <w:pPr>
      <w:keepNext/>
      <w:keepLines/>
      <w:spacing w:before="40" w:after="0"/>
      <w:outlineLvl w:val="2"/>
    </w:pPr>
    <w:rPr>
      <w:rFonts w:asciiTheme="majorHAnsi" w:eastAsiaTheme="majorEastAsia" w:hAnsiTheme="majorHAnsi" w:cstheme="majorBidi"/>
      <w:color w:val="073662"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0570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05700"/>
    <w:rPr>
      <w:rFonts w:eastAsiaTheme="minorEastAsia"/>
      <w:lang w:eastAsia="es-ES"/>
    </w:rPr>
  </w:style>
  <w:style w:type="character" w:styleId="Textodelmarcadordeposicin">
    <w:name w:val="Placeholder Text"/>
    <w:basedOn w:val="Fuentedeprrafopredeter"/>
    <w:uiPriority w:val="99"/>
    <w:semiHidden/>
    <w:rsid w:val="00D05700"/>
    <w:rPr>
      <w:color w:val="808080"/>
    </w:rPr>
  </w:style>
  <w:style w:type="paragraph" w:styleId="Encabezado">
    <w:name w:val="header"/>
    <w:basedOn w:val="Normal"/>
    <w:link w:val="EncabezadoCar"/>
    <w:uiPriority w:val="99"/>
    <w:unhideWhenUsed/>
    <w:rsid w:val="00D0570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05700"/>
  </w:style>
  <w:style w:type="paragraph" w:styleId="Piedepgina">
    <w:name w:val="footer"/>
    <w:basedOn w:val="Normal"/>
    <w:link w:val="PiedepginaCar"/>
    <w:uiPriority w:val="99"/>
    <w:unhideWhenUsed/>
    <w:rsid w:val="00D0570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05700"/>
  </w:style>
  <w:style w:type="character" w:customStyle="1" w:styleId="Ttulo1Car">
    <w:name w:val="Título 1 Car"/>
    <w:basedOn w:val="Fuentedeprrafopredeter"/>
    <w:link w:val="Ttulo1"/>
    <w:uiPriority w:val="9"/>
    <w:rsid w:val="00433323"/>
    <w:rPr>
      <w:rFonts w:asciiTheme="majorHAnsi" w:eastAsiaTheme="majorEastAsia" w:hAnsiTheme="majorHAnsi" w:cstheme="majorBidi"/>
      <w:color w:val="0B5294" w:themeColor="accent1" w:themeShade="BF"/>
      <w:sz w:val="32"/>
      <w:szCs w:val="32"/>
    </w:rPr>
  </w:style>
  <w:style w:type="paragraph" w:styleId="TtuloTDC">
    <w:name w:val="TOC Heading"/>
    <w:basedOn w:val="Ttulo1"/>
    <w:next w:val="Normal"/>
    <w:uiPriority w:val="39"/>
    <w:unhideWhenUsed/>
    <w:qFormat/>
    <w:rsid w:val="00A71A02"/>
    <w:pPr>
      <w:outlineLvl w:val="9"/>
    </w:pPr>
    <w:rPr>
      <w:lang w:eastAsia="es-ES"/>
    </w:rPr>
  </w:style>
  <w:style w:type="paragraph" w:styleId="Ttulo">
    <w:name w:val="Title"/>
    <w:basedOn w:val="Normal"/>
    <w:next w:val="Normal"/>
    <w:link w:val="TtuloCar"/>
    <w:uiPriority w:val="10"/>
    <w:qFormat/>
    <w:rsid w:val="00433323"/>
    <w:pPr>
      <w:spacing w:after="48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ar">
    <w:name w:val="Título Car"/>
    <w:basedOn w:val="Fuentedeprrafopredeter"/>
    <w:link w:val="Ttulo"/>
    <w:uiPriority w:val="10"/>
    <w:rsid w:val="00433323"/>
    <w:rPr>
      <w:rFonts w:asciiTheme="majorHAnsi" w:eastAsiaTheme="majorEastAsia" w:hAnsiTheme="majorHAnsi" w:cstheme="majorBidi"/>
      <w:color w:val="auto"/>
      <w:spacing w:val="-10"/>
      <w:kern w:val="28"/>
      <w:sz w:val="56"/>
      <w:szCs w:val="56"/>
    </w:rPr>
  </w:style>
  <w:style w:type="character" w:customStyle="1" w:styleId="Ttulo2Car">
    <w:name w:val="Título 2 Car"/>
    <w:basedOn w:val="Fuentedeprrafopredeter"/>
    <w:link w:val="Ttulo2"/>
    <w:uiPriority w:val="9"/>
    <w:rsid w:val="002E1DD1"/>
    <w:rPr>
      <w:rFonts w:asciiTheme="majorHAnsi" w:eastAsiaTheme="majorEastAsia" w:hAnsiTheme="majorHAnsi" w:cstheme="majorBidi"/>
      <w:color w:val="0B5294" w:themeColor="accent1" w:themeShade="BF"/>
      <w:sz w:val="26"/>
      <w:szCs w:val="26"/>
    </w:rPr>
  </w:style>
  <w:style w:type="table" w:styleId="Tablaconcuadrcula">
    <w:name w:val="Table Grid"/>
    <w:basedOn w:val="Tablanormal"/>
    <w:uiPriority w:val="39"/>
    <w:rsid w:val="009B0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2">
    <w:name w:val="Grid Table 5 Dark Accent 2"/>
    <w:basedOn w:val="Tablanormal"/>
    <w:uiPriority w:val="50"/>
    <w:rsid w:val="009B0C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Tablaconcuadrcula5oscura-nfasis6">
    <w:name w:val="Grid Table 5 Dark Accent 6"/>
    <w:basedOn w:val="Tablanormal"/>
    <w:uiPriority w:val="50"/>
    <w:rsid w:val="009B0C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2DA"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C249"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C249"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C249"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C249" w:themeFill="accent6"/>
      </w:tcPr>
    </w:tblStylePr>
    <w:tblStylePr w:type="band1Vert">
      <w:tblPr/>
      <w:tcPr>
        <w:shd w:val="clear" w:color="auto" w:fill="DAE6B6" w:themeFill="accent6" w:themeFillTint="66"/>
      </w:tcPr>
    </w:tblStylePr>
    <w:tblStylePr w:type="band1Horz">
      <w:tblPr/>
      <w:tcPr>
        <w:shd w:val="clear" w:color="auto" w:fill="DAE6B6" w:themeFill="accent6" w:themeFillTint="66"/>
      </w:tcPr>
    </w:tblStylePr>
  </w:style>
  <w:style w:type="table" w:customStyle="1" w:styleId="Estiloprofesional">
    <w:name w:val="Estilo profesional"/>
    <w:basedOn w:val="Tablaconcuadrcula5oscura-nfasis2"/>
    <w:uiPriority w:val="99"/>
    <w:rsid w:val="00353D43"/>
    <w:tblPr>
      <w:tblBorders>
        <w:top w:val="none" w:sz="0" w:space="0" w:color="auto"/>
        <w:left w:val="none" w:sz="0" w:space="0" w:color="auto"/>
        <w:bottom w:val="none" w:sz="0" w:space="0" w:color="auto"/>
        <w:right w:val="none" w:sz="0" w:space="0" w:color="auto"/>
        <w:insideH w:val="single" w:sz="24" w:space="0" w:color="FFFFFF" w:themeColor="background1"/>
        <w:insideV w:val="single" w:sz="24" w:space="0" w:color="FFFFFF" w:themeColor="background1"/>
      </w:tblBorders>
    </w:tblPr>
    <w:tcPr>
      <w:shd w:val="clear" w:color="auto" w:fill="C4EEFF" w:themeFill="accent2" w:themeFillTint="33"/>
      <w:vAlign w:val="center"/>
    </w:tcPr>
    <w:tblStylePr w:type="firstRow">
      <w:pPr>
        <w:jc w:val="center"/>
      </w:pPr>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single" w:sz="24" w:space="0" w:color="FFFFFF" w:themeColor="background1"/>
        </w:tcBorders>
        <w:shd w:val="clear" w:color="auto" w:fill="009DD9" w:themeFill="accent2"/>
        <w:vAlign w:val="center"/>
      </w:tcPr>
    </w:tblStylePr>
    <w:tblStylePr w:type="lastRow">
      <w:pPr>
        <w:jc w:val="center"/>
      </w:pPr>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single" w:sz="24" w:space="0" w:color="FFFFFF" w:themeColor="background1"/>
        </w:tcBorders>
        <w:shd w:val="clear" w:color="auto" w:fill="009DD9" w:themeFill="accent2"/>
        <w:vAlign w:val="center"/>
      </w:tcPr>
    </w:tblStylePr>
    <w:tblStylePr w:type="firstCol">
      <w:pPr>
        <w:jc w:val="center"/>
      </w:pPr>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vAlign w:val="center"/>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paragraph" w:styleId="Prrafodelista">
    <w:name w:val="List Paragraph"/>
    <w:basedOn w:val="Normal"/>
    <w:uiPriority w:val="34"/>
    <w:qFormat/>
    <w:rsid w:val="00787CF7"/>
    <w:pPr>
      <w:ind w:left="720"/>
      <w:contextualSpacing/>
    </w:pPr>
  </w:style>
  <w:style w:type="paragraph" w:styleId="TDC1">
    <w:name w:val="toc 1"/>
    <w:basedOn w:val="Normal"/>
    <w:next w:val="Normal"/>
    <w:autoRedefine/>
    <w:uiPriority w:val="39"/>
    <w:unhideWhenUsed/>
    <w:rsid w:val="001D3F8A"/>
    <w:pPr>
      <w:tabs>
        <w:tab w:val="right" w:leader="dot" w:pos="8494"/>
      </w:tabs>
      <w:spacing w:after="100"/>
    </w:pPr>
  </w:style>
  <w:style w:type="paragraph" w:styleId="TDC2">
    <w:name w:val="toc 2"/>
    <w:basedOn w:val="Normal"/>
    <w:next w:val="Normal"/>
    <w:autoRedefine/>
    <w:uiPriority w:val="39"/>
    <w:unhideWhenUsed/>
    <w:rsid w:val="00996CF9"/>
    <w:pPr>
      <w:spacing w:after="100"/>
      <w:ind w:left="220"/>
    </w:pPr>
  </w:style>
  <w:style w:type="character" w:styleId="Hipervnculo">
    <w:name w:val="Hyperlink"/>
    <w:basedOn w:val="Fuentedeprrafopredeter"/>
    <w:uiPriority w:val="99"/>
    <w:unhideWhenUsed/>
    <w:rsid w:val="00996CF9"/>
    <w:rPr>
      <w:color w:val="F49100" w:themeColor="hyperlink"/>
      <w:u w:val="single"/>
    </w:rPr>
  </w:style>
  <w:style w:type="character" w:customStyle="1" w:styleId="Ttulo3Car">
    <w:name w:val="Título 3 Car"/>
    <w:basedOn w:val="Fuentedeprrafopredeter"/>
    <w:link w:val="Ttulo3"/>
    <w:uiPriority w:val="9"/>
    <w:rsid w:val="00CA6271"/>
    <w:rPr>
      <w:rFonts w:asciiTheme="majorHAnsi" w:eastAsiaTheme="majorEastAsia" w:hAnsiTheme="majorHAnsi" w:cstheme="majorBidi"/>
      <w:color w:val="073662" w:themeColor="accent1" w:themeShade="7F"/>
      <w:sz w:val="24"/>
      <w:szCs w:val="24"/>
    </w:rPr>
  </w:style>
  <w:style w:type="paragraph" w:styleId="TDC3">
    <w:name w:val="toc 3"/>
    <w:basedOn w:val="Normal"/>
    <w:next w:val="Normal"/>
    <w:autoRedefine/>
    <w:uiPriority w:val="39"/>
    <w:unhideWhenUsed/>
    <w:rsid w:val="004911D9"/>
    <w:pPr>
      <w:spacing w:after="100"/>
      <w:ind w:left="440"/>
    </w:pPr>
  </w:style>
  <w:style w:type="paragraph" w:styleId="NormalWeb">
    <w:name w:val="Normal (Web)"/>
    <w:basedOn w:val="Normal"/>
    <w:uiPriority w:val="99"/>
    <w:semiHidden/>
    <w:unhideWhenUsed/>
    <w:rsid w:val="009A037D"/>
    <w:pPr>
      <w:spacing w:before="100" w:beforeAutospacing="1" w:after="100" w:afterAutospacing="1" w:line="240" w:lineRule="auto"/>
      <w:jc w:val="left"/>
    </w:pPr>
    <w:rPr>
      <w:rFonts w:ascii="Times New Roman" w:eastAsia="Times New Roman" w:hAnsi="Times New Roman" w:cs="Times New Roman"/>
      <w:color w:val="auto"/>
      <w:szCs w:val="24"/>
      <w:lang w:eastAsia="es-ES"/>
    </w:rPr>
  </w:style>
  <w:style w:type="character" w:styleId="Mencinsinresolver">
    <w:name w:val="Unresolved Mention"/>
    <w:basedOn w:val="Fuentedeprrafopredeter"/>
    <w:uiPriority w:val="99"/>
    <w:semiHidden/>
    <w:unhideWhenUsed/>
    <w:rsid w:val="002E1D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822981">
      <w:bodyDiv w:val="1"/>
      <w:marLeft w:val="0"/>
      <w:marRight w:val="0"/>
      <w:marTop w:val="0"/>
      <w:marBottom w:val="0"/>
      <w:divBdr>
        <w:top w:val="none" w:sz="0" w:space="0" w:color="auto"/>
        <w:left w:val="none" w:sz="0" w:space="0" w:color="auto"/>
        <w:bottom w:val="none" w:sz="0" w:space="0" w:color="auto"/>
        <w:right w:val="none" w:sz="0" w:space="0" w:color="auto"/>
      </w:divBdr>
    </w:div>
    <w:div w:id="348483934">
      <w:bodyDiv w:val="1"/>
      <w:marLeft w:val="0"/>
      <w:marRight w:val="0"/>
      <w:marTop w:val="0"/>
      <w:marBottom w:val="0"/>
      <w:divBdr>
        <w:top w:val="none" w:sz="0" w:space="0" w:color="auto"/>
        <w:left w:val="none" w:sz="0" w:space="0" w:color="auto"/>
        <w:bottom w:val="none" w:sz="0" w:space="0" w:color="auto"/>
        <w:right w:val="none" w:sz="0" w:space="0" w:color="auto"/>
      </w:divBdr>
    </w:div>
    <w:div w:id="912006492">
      <w:bodyDiv w:val="1"/>
      <w:marLeft w:val="0"/>
      <w:marRight w:val="0"/>
      <w:marTop w:val="0"/>
      <w:marBottom w:val="0"/>
      <w:divBdr>
        <w:top w:val="none" w:sz="0" w:space="0" w:color="auto"/>
        <w:left w:val="none" w:sz="0" w:space="0" w:color="auto"/>
        <w:bottom w:val="none" w:sz="0" w:space="0" w:color="auto"/>
        <w:right w:val="none" w:sz="0" w:space="0" w:color="auto"/>
      </w:divBdr>
    </w:div>
    <w:div w:id="1133257846">
      <w:bodyDiv w:val="1"/>
      <w:marLeft w:val="0"/>
      <w:marRight w:val="0"/>
      <w:marTop w:val="0"/>
      <w:marBottom w:val="0"/>
      <w:divBdr>
        <w:top w:val="none" w:sz="0" w:space="0" w:color="auto"/>
        <w:left w:val="none" w:sz="0" w:space="0" w:color="auto"/>
        <w:bottom w:val="none" w:sz="0" w:space="0" w:color="auto"/>
        <w:right w:val="none" w:sz="0" w:space="0" w:color="auto"/>
      </w:divBdr>
    </w:div>
    <w:div w:id="1640963040">
      <w:bodyDiv w:val="1"/>
      <w:marLeft w:val="0"/>
      <w:marRight w:val="0"/>
      <w:marTop w:val="0"/>
      <w:marBottom w:val="0"/>
      <w:divBdr>
        <w:top w:val="none" w:sz="0" w:space="0" w:color="auto"/>
        <w:left w:val="none" w:sz="0" w:space="0" w:color="auto"/>
        <w:bottom w:val="none" w:sz="0" w:space="0" w:color="auto"/>
        <w:right w:val="none" w:sz="0" w:space="0" w:color="auto"/>
      </w:divBdr>
    </w:div>
    <w:div w:id="1890415738">
      <w:bodyDiv w:val="1"/>
      <w:marLeft w:val="0"/>
      <w:marRight w:val="0"/>
      <w:marTop w:val="0"/>
      <w:marBottom w:val="0"/>
      <w:divBdr>
        <w:top w:val="none" w:sz="0" w:space="0" w:color="auto"/>
        <w:left w:val="none" w:sz="0" w:space="0" w:color="auto"/>
        <w:bottom w:val="none" w:sz="0" w:space="0" w:color="auto"/>
        <w:right w:val="none" w:sz="0" w:space="0" w:color="auto"/>
      </w:divBdr>
    </w:div>
    <w:div w:id="1891842147">
      <w:bodyDiv w:val="1"/>
      <w:marLeft w:val="0"/>
      <w:marRight w:val="0"/>
      <w:marTop w:val="0"/>
      <w:marBottom w:val="0"/>
      <w:divBdr>
        <w:top w:val="none" w:sz="0" w:space="0" w:color="auto"/>
        <w:left w:val="none" w:sz="0" w:space="0" w:color="auto"/>
        <w:bottom w:val="none" w:sz="0" w:space="0" w:color="auto"/>
        <w:right w:val="none" w:sz="0" w:space="0" w:color="auto"/>
      </w:divBdr>
    </w:div>
    <w:div w:id="1941327909">
      <w:bodyDiv w:val="1"/>
      <w:marLeft w:val="0"/>
      <w:marRight w:val="0"/>
      <w:marTop w:val="0"/>
      <w:marBottom w:val="0"/>
      <w:divBdr>
        <w:top w:val="none" w:sz="0" w:space="0" w:color="auto"/>
        <w:left w:val="none" w:sz="0" w:space="0" w:color="auto"/>
        <w:bottom w:val="none" w:sz="0" w:space="0" w:color="auto"/>
        <w:right w:val="none" w:sz="0" w:space="0" w:color="auto"/>
      </w:divBdr>
    </w:div>
    <w:div w:id="2032104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bootstrap.es" TargetMode="External"/><Relationship Id="rId29" Type="http://schemas.openxmlformats.org/officeDocument/2006/relationships/image" Target="media/image18.png"/><Relationship Id="rId11" Type="http://schemas.openxmlformats.org/officeDocument/2006/relationships/image" Target="media/image3.sv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OneDrive%20-%20Consejer&#237;a%20de%20Educaci&#243;n%20y%20Cultura\Documentos\FP\Plantillas%20Word\Plantilla%202022-2023\para%20usar%20con%20texturas\Plantilla%202023%20renovada.dotx" TargetMode="External"/></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2023-06-11T00:00:00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C880E0-F8D6-44A7-9C6E-542A4DE66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2023 renovada.dotx</Template>
  <TotalTime>251</TotalTime>
  <Pages>16</Pages>
  <Words>2235</Words>
  <Characters>11939</Characters>
  <Application>Microsoft Office Word</Application>
  <DocSecurity>0</DocSecurity>
  <Lines>284</Lines>
  <Paragraphs>113</Paragraphs>
  <ScaleCrop>false</ScaleCrop>
  <HeadingPairs>
    <vt:vector size="2" baseType="variant">
      <vt:variant>
        <vt:lpstr>Título</vt:lpstr>
      </vt:variant>
      <vt:variant>
        <vt:i4>1</vt:i4>
      </vt:variant>
    </vt:vector>
  </HeadingPairs>
  <TitlesOfParts>
    <vt:vector size="1" baseType="lpstr">
      <vt:lpstr>Tarea nºtema – Nombre tarea</vt:lpstr>
    </vt:vector>
  </TitlesOfParts>
  <Company>CIFP Carlos III - Cartagena</Company>
  <LinksUpToDate>false</LinksUpToDate>
  <CharactersWithSpaces>14061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Proyecto final de ciclo</dc:subject>
  <dc:creator/>
  <cp:keywords/>
  <dc:description/>
  <cp:lastModifiedBy>Santiago San Pablo</cp:lastModifiedBy>
  <cp:revision>190</cp:revision>
  <dcterms:created xsi:type="dcterms:W3CDTF">2023-06-11T09:07:00Z</dcterms:created>
  <dcterms:modified xsi:type="dcterms:W3CDTF">2023-06-11T21:45:00Z</dcterms:modified>
</cp:coreProperties>
</file>